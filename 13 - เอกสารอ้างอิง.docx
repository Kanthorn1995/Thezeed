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D4FAE" w14:textId="77777777" w:rsidR="00D026DC" w:rsidRPr="00EF36FD" w:rsidRDefault="00DF283F" w:rsidP="00E00EFD">
      <w:pPr>
        <w:tabs>
          <w:tab w:val="center" w:pos="4153"/>
          <w:tab w:val="right" w:pos="8280"/>
          <w:tab w:val="right" w:pos="8306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F36FD">
        <w:rPr>
          <w:rFonts w:ascii="TH SarabunPSK" w:hAnsi="TH SarabunPSK" w:cs="TH SarabunPSK" w:hint="cs"/>
          <w:b/>
          <w:bCs/>
          <w:sz w:val="40"/>
          <w:szCs w:val="40"/>
          <w:cs/>
        </w:rPr>
        <w:t>เอกสารอ้างอิง</w:t>
      </w:r>
    </w:p>
    <w:p w14:paraId="647692B6" w14:textId="44CAD999" w:rsidR="00CF1B53" w:rsidRPr="00CA2826" w:rsidRDefault="00CF1B53" w:rsidP="00510E5D">
      <w:pPr>
        <w:tabs>
          <w:tab w:val="left" w:pos="7380"/>
        </w:tabs>
        <w:rPr>
          <w:rFonts w:ascii="TH SarabunPSK" w:hAnsi="TH SarabunPSK" w:cs="TH SarabunPSK"/>
          <w:b/>
          <w:bCs/>
        </w:rPr>
      </w:pPr>
    </w:p>
    <w:p w14:paraId="056505B0" w14:textId="2787B10C" w:rsidR="00B709D4" w:rsidRDefault="00B709D4" w:rsidP="00B709D4">
      <w:pPr>
        <w:pStyle w:val="1"/>
        <w:numPr>
          <w:ilvl w:val="0"/>
          <w:numId w:val="0"/>
        </w:numPr>
        <w:rPr>
          <w:rFonts w:ascii="TH SarabunPSK" w:hAnsi="TH SarabunPSK" w:cs="TH SarabunPSK"/>
          <w:b/>
          <w:bCs/>
        </w:rPr>
      </w:pPr>
      <w:r w:rsidRPr="00EF36FD">
        <w:rPr>
          <w:rFonts w:ascii="TH SarabunPSK" w:hAnsi="TH SarabunPSK" w:cs="TH SarabunPSK" w:hint="cs"/>
          <w:b/>
          <w:bCs/>
          <w:cs/>
        </w:rPr>
        <w:t>เว็บไซต์</w:t>
      </w:r>
    </w:p>
    <w:p w14:paraId="1B9FE663" w14:textId="1D12F76B" w:rsidR="00B64058" w:rsidRPr="00D86303" w:rsidRDefault="001A0CC0" w:rsidP="00B64058">
      <w:pPr>
        <w:pStyle w:val="1"/>
        <w:ind w:left="426" w:hanging="426"/>
        <w:rPr>
          <w:rFonts w:ascii="TH SarabunPSK" w:hAnsi="TH SarabunPSK" w:cs="TH SarabunPSK"/>
        </w:rPr>
      </w:pPr>
      <w:r w:rsidRPr="00D86303">
        <w:rPr>
          <w:rFonts w:ascii="TH SarabunPSK" w:hAnsi="TH SarabunPSK" w:cs="TH SarabunPSK"/>
          <w:b/>
          <w:cs/>
        </w:rPr>
        <w:t>กองทุนเงินให้กู้ยืมเพื่อการศึกษา (กยศ.)</w:t>
      </w:r>
      <w:r w:rsidR="00B64058" w:rsidRPr="00D86303">
        <w:rPr>
          <w:rFonts w:ascii="TH SarabunPSK" w:hAnsi="TH SarabunPSK" w:cs="TH SarabunPSK" w:hint="cs"/>
          <w:b/>
          <w:cs/>
        </w:rPr>
        <w:t>. </w:t>
      </w:r>
      <w:r w:rsidRPr="00D86303">
        <w:rPr>
          <w:rFonts w:ascii="TH SarabunPSK" w:eastAsia="Calibri" w:hAnsi="TH SarabunPSK" w:cs="TH SarabunPSK"/>
          <w:cs/>
        </w:rPr>
        <w:t xml:space="preserve">การกู้ยืมเงินกองทุนเงินให้กู้ยืมเพื่อการศึกษา  </w:t>
      </w:r>
      <w:r w:rsidR="00B64058" w:rsidRPr="00D86303">
        <w:rPr>
          <w:rFonts w:ascii="TH SarabunPSK" w:hAnsi="TH SarabunPSK" w:cs="TH SarabunPSK"/>
          <w:bCs/>
        </w:rPr>
        <w:t>,</w:t>
      </w:r>
      <w:r w:rsidR="00B64058" w:rsidRPr="00D86303">
        <w:rPr>
          <w:rFonts w:ascii="TH SarabunPSK" w:hAnsi="TH SarabunPSK" w:cs="TH SarabunPSK"/>
          <w:b/>
        </w:rPr>
        <w:t> </w:t>
      </w:r>
      <w:r w:rsidR="00B64058" w:rsidRPr="00D86303">
        <w:rPr>
          <w:rFonts w:ascii="TH SarabunPSK" w:hAnsi="TH SarabunPSK" w:cs="TH SarabunPSK" w:hint="cs"/>
          <w:b/>
          <w:cs/>
        </w:rPr>
        <w:t>แหล่งที่มา</w:t>
      </w:r>
      <w:r w:rsidR="00B64058" w:rsidRPr="00D86303">
        <w:rPr>
          <w:rFonts w:ascii="TH SarabunPSK" w:hAnsi="TH SarabunPSK" w:cs="TH SarabunPSK"/>
          <w:b/>
        </w:rPr>
        <w:t>: </w:t>
      </w:r>
      <w:r w:rsidRPr="00D86303">
        <w:rPr>
          <w:rFonts w:ascii="TH SarabunPSK" w:hAnsi="TH SarabunPSK" w:cs="TH SarabunPSK"/>
          <w:bCs/>
        </w:rPr>
        <w:t>https://www.studentloan.or.th/th/aboutus</w:t>
      </w:r>
      <w:r w:rsidR="00B64058" w:rsidRPr="00D86303">
        <w:rPr>
          <w:rFonts w:ascii="TH SarabunPSK" w:hAnsi="TH SarabunPSK" w:cs="TH SarabunPSK"/>
          <w:bCs/>
        </w:rPr>
        <w:t>, </w:t>
      </w:r>
      <w:r w:rsidR="00B64058" w:rsidRPr="00D86303">
        <w:rPr>
          <w:rFonts w:ascii="TH SarabunPSK" w:hAnsi="TH SarabunPSK" w:cs="TH SarabunPSK" w:hint="cs"/>
          <w:cs/>
        </w:rPr>
        <w:t xml:space="preserve">สืบค้นเมื่อ </w:t>
      </w:r>
      <w:r w:rsidR="00342AAE" w:rsidRPr="00D86303">
        <w:rPr>
          <w:rFonts w:ascii="TH SarabunPSK" w:hAnsi="TH SarabunPSK" w:cs="TH SarabunPSK" w:hint="cs"/>
          <w:cs/>
        </w:rPr>
        <w:t>23</w:t>
      </w:r>
      <w:r w:rsidR="00B64058" w:rsidRPr="00D86303">
        <w:rPr>
          <w:rFonts w:ascii="TH SarabunPSK" w:hAnsi="TH SarabunPSK" w:cs="TH SarabunPSK" w:hint="cs"/>
          <w:cs/>
        </w:rPr>
        <w:t xml:space="preserve"> </w:t>
      </w:r>
      <w:r w:rsidR="00342AAE" w:rsidRPr="00D86303">
        <w:rPr>
          <w:rFonts w:ascii="TH SarabunPSK" w:hAnsi="TH SarabunPSK" w:cs="TH SarabunPSK" w:hint="cs"/>
          <w:cs/>
        </w:rPr>
        <w:t>พฤศจิกายน</w:t>
      </w:r>
      <w:r w:rsidR="00B64058" w:rsidRPr="00D86303">
        <w:rPr>
          <w:rFonts w:ascii="TH SarabunPSK" w:hAnsi="TH SarabunPSK" w:cs="TH SarabunPSK" w:hint="cs"/>
          <w:cs/>
        </w:rPr>
        <w:t xml:space="preserve"> </w:t>
      </w:r>
      <w:r w:rsidR="00B64058" w:rsidRPr="00D86303">
        <w:rPr>
          <w:rFonts w:ascii="TH SarabunPSK" w:hAnsi="TH SarabunPSK" w:cs="TH SarabunPSK"/>
        </w:rPr>
        <w:t>256</w:t>
      </w:r>
      <w:r w:rsidR="00342AAE" w:rsidRPr="00D86303">
        <w:rPr>
          <w:rFonts w:ascii="TH SarabunPSK" w:hAnsi="TH SarabunPSK" w:cs="TH SarabunPSK" w:hint="cs"/>
          <w:cs/>
        </w:rPr>
        <w:t>3</w:t>
      </w:r>
      <w:r w:rsidR="00B64058" w:rsidRPr="00D86303">
        <w:rPr>
          <w:rFonts w:ascii="TH SarabunPSK" w:hAnsi="TH SarabunPSK" w:cs="TH SarabunPSK"/>
        </w:rPr>
        <w:t>.</w:t>
      </w:r>
    </w:p>
    <w:p w14:paraId="32BBB3B5" w14:textId="71C8CD06" w:rsidR="00B64058" w:rsidRPr="00D86303" w:rsidRDefault="001A0CC0" w:rsidP="00B64058">
      <w:pPr>
        <w:pStyle w:val="1"/>
        <w:ind w:left="426" w:hanging="426"/>
        <w:rPr>
          <w:rFonts w:ascii="TH SarabunPSK" w:hAnsi="TH SarabunPSK" w:cs="TH SarabunPSK"/>
        </w:rPr>
      </w:pPr>
      <w:r w:rsidRPr="00D86303">
        <w:rPr>
          <w:rFonts w:ascii="TH SarabunPSK" w:hAnsi="TH SarabunPSK" w:cs="TH SarabunPSK"/>
          <w:b/>
          <w:cs/>
        </w:rPr>
        <w:t>กองทุนเงินให้กู้ยืมเพื่อการศึกษา (กยศ.)</w:t>
      </w:r>
      <w:r w:rsidR="00B64058" w:rsidRPr="00D86303">
        <w:rPr>
          <w:rFonts w:ascii="TH SarabunPSK" w:hAnsi="TH SarabunPSK" w:cs="TH SarabunPSK" w:hint="cs"/>
          <w:b/>
          <w:cs/>
        </w:rPr>
        <w:t>. </w:t>
      </w:r>
      <w:r w:rsidR="00486AD9" w:rsidRPr="00D86303">
        <w:rPr>
          <w:rFonts w:ascii="TH SarabunPSK" w:hAnsi="TH SarabunPSK" w:cs="TH SarabunPSK"/>
          <w:b/>
          <w:cs/>
        </w:rPr>
        <w:t>วัตถุประสงค์ของกองทุนเงินให้กู้ยืมเพื่อการศึกษา</w:t>
      </w:r>
      <w:r w:rsidR="00B64058" w:rsidRPr="00D86303">
        <w:rPr>
          <w:rFonts w:ascii="TH SarabunPSK" w:hAnsi="TH SarabunPSK" w:cs="TH SarabunPSK"/>
          <w:bCs/>
        </w:rPr>
        <w:t>,</w:t>
      </w:r>
      <w:r w:rsidR="00B64058" w:rsidRPr="00D86303">
        <w:rPr>
          <w:rFonts w:ascii="TH SarabunPSK" w:hAnsi="TH SarabunPSK" w:cs="TH SarabunPSK" w:hint="cs"/>
          <w:b/>
          <w:cs/>
        </w:rPr>
        <w:t>แหล่งที่มา</w:t>
      </w:r>
      <w:r w:rsidR="00B64058" w:rsidRPr="00D86303">
        <w:rPr>
          <w:rFonts w:ascii="TH SarabunPSK" w:hAnsi="TH SarabunPSK" w:cs="TH SarabunPSK"/>
          <w:b/>
        </w:rPr>
        <w:t>:</w:t>
      </w:r>
      <w:r w:rsidR="00B64058" w:rsidRPr="00D86303">
        <w:rPr>
          <w:rFonts w:ascii="TH SarabunPSK" w:hAnsi="TH SarabunPSK" w:cs="TH SarabunPSK" w:hint="cs"/>
          <w:b/>
          <w:cs/>
        </w:rPr>
        <w:t> </w:t>
      </w:r>
      <w:r w:rsidRPr="00D86303">
        <w:rPr>
          <w:rFonts w:ascii="TH SarabunPSK" w:hAnsi="TH SarabunPSK" w:cs="TH SarabunPSK"/>
          <w:bCs/>
        </w:rPr>
        <w:t>https://www.studentloan.or.th/th/knowledge/%E0%B8%81%E0%B8%A2%E0%B8%A8-%E0%B8%9E%E0%B8%A8-2560</w:t>
      </w:r>
      <w:r w:rsidR="00B64058" w:rsidRPr="00D86303">
        <w:rPr>
          <w:rFonts w:ascii="TH SarabunPSK" w:hAnsi="TH SarabunPSK" w:cs="TH SarabunPSK"/>
          <w:bCs/>
        </w:rPr>
        <w:t>, </w:t>
      </w:r>
      <w:r w:rsidR="00342AAE" w:rsidRPr="00D86303">
        <w:rPr>
          <w:rFonts w:ascii="TH SarabunPSK" w:hAnsi="TH SarabunPSK" w:cs="TH SarabunPSK" w:hint="cs"/>
          <w:cs/>
        </w:rPr>
        <w:t xml:space="preserve">สืบค้นเมื่อ 23 พฤศจิกายน </w:t>
      </w:r>
      <w:r w:rsidR="00342AAE" w:rsidRPr="00D86303">
        <w:rPr>
          <w:rFonts w:ascii="TH SarabunPSK" w:hAnsi="TH SarabunPSK" w:cs="TH SarabunPSK"/>
        </w:rPr>
        <w:t>256</w:t>
      </w:r>
      <w:r w:rsidR="00342AAE" w:rsidRPr="00D86303">
        <w:rPr>
          <w:rFonts w:ascii="TH SarabunPSK" w:hAnsi="TH SarabunPSK" w:cs="TH SarabunPSK" w:hint="cs"/>
          <w:cs/>
        </w:rPr>
        <w:t>3</w:t>
      </w:r>
      <w:r w:rsidR="00B64058" w:rsidRPr="00D86303">
        <w:rPr>
          <w:rFonts w:ascii="TH SarabunPSK" w:hAnsi="TH SarabunPSK" w:cs="TH SarabunPSK" w:hint="cs"/>
          <w:cs/>
        </w:rPr>
        <w:t>.</w:t>
      </w:r>
    </w:p>
    <w:p w14:paraId="50D12420" w14:textId="5427E88D" w:rsidR="00B64058" w:rsidRPr="00D86303" w:rsidRDefault="001A0CC0" w:rsidP="00B64058">
      <w:pPr>
        <w:pStyle w:val="1"/>
        <w:ind w:left="426" w:hanging="426"/>
        <w:rPr>
          <w:rFonts w:ascii="TH SarabunPSK" w:hAnsi="TH SarabunPSK" w:cs="TH SarabunPSK"/>
        </w:rPr>
      </w:pPr>
      <w:r w:rsidRPr="00D86303">
        <w:rPr>
          <w:rFonts w:ascii="TH SarabunPSK" w:hAnsi="TH SarabunPSK" w:cs="TH SarabunPSK"/>
          <w:b/>
          <w:cs/>
        </w:rPr>
        <w:t>กองทุนเงินให้กู้ยืมเพื่อการศึกษา (กยศ.)</w:t>
      </w:r>
      <w:r w:rsidRPr="00D86303">
        <w:rPr>
          <w:rFonts w:ascii="TH SarabunPSK" w:hAnsi="TH SarabunPSK" w:cs="TH SarabunPSK" w:hint="cs"/>
          <w:b/>
          <w:cs/>
        </w:rPr>
        <w:t xml:space="preserve">. </w:t>
      </w:r>
      <w:r w:rsidR="00C82177" w:rsidRPr="00974806">
        <w:rPr>
          <w:rFonts w:ascii="TH SarabunPSK" w:hAnsi="TH SarabunPSK" w:cs="TH SarabunPSK"/>
          <w:cs/>
        </w:rPr>
        <w:t>ข้อมูลทั่วไปเกี่ยวกับการดำเนินงานกองทุนเงินให้กู้ยืมเพื่อการศึกษา</w:t>
      </w:r>
      <w:r w:rsidR="00B64058" w:rsidRPr="00D86303">
        <w:rPr>
          <w:rFonts w:ascii="TH SarabunPSK" w:hAnsi="TH SarabunPSK" w:cs="TH SarabunPSK"/>
        </w:rPr>
        <w:t xml:space="preserve">, </w:t>
      </w:r>
      <w:r w:rsidR="00B64058" w:rsidRPr="00D86303">
        <w:rPr>
          <w:rFonts w:ascii="TH SarabunPSK" w:hAnsi="TH SarabunPSK" w:cs="TH SarabunPSK"/>
          <w:cs/>
        </w:rPr>
        <w:t>แหล่งที่มา</w:t>
      </w:r>
      <w:r w:rsidR="00B64058" w:rsidRPr="00D86303">
        <w:rPr>
          <w:rFonts w:ascii="TH SarabunPSK" w:hAnsi="TH SarabunPSK" w:cs="TH SarabunPSK"/>
        </w:rPr>
        <w:t xml:space="preserve">: </w:t>
      </w:r>
      <w:r w:rsidRPr="00D86303">
        <w:rPr>
          <w:rFonts w:ascii="TH SarabunPSK" w:hAnsi="TH SarabunPSK" w:cs="TH SarabunPSK"/>
        </w:rPr>
        <w:t>https://www.studentloan.or.th/th/highlight/1547706818</w:t>
      </w:r>
      <w:r w:rsidR="00B64058" w:rsidRPr="00D86303">
        <w:rPr>
          <w:rFonts w:ascii="TH SarabunPSK" w:hAnsi="TH SarabunPSK" w:cs="TH SarabunPSK"/>
        </w:rPr>
        <w:t>,</w:t>
      </w:r>
      <w:r w:rsidR="00B64058" w:rsidRPr="00D86303">
        <w:rPr>
          <w:rFonts w:ascii="TH SarabunPSK" w:hAnsi="TH SarabunPSK" w:cs="TH SarabunPSK" w:hint="cs"/>
          <w:cs/>
        </w:rPr>
        <w:t xml:space="preserve"> </w:t>
      </w:r>
      <w:r w:rsidR="00342AAE" w:rsidRPr="00D86303">
        <w:rPr>
          <w:rFonts w:ascii="TH SarabunPSK" w:hAnsi="TH SarabunPSK" w:cs="TH SarabunPSK" w:hint="cs"/>
          <w:cs/>
        </w:rPr>
        <w:t xml:space="preserve">สืบค้นเมื่อ 23 พฤศจิกายน </w:t>
      </w:r>
      <w:r w:rsidR="00342AAE" w:rsidRPr="00D86303">
        <w:rPr>
          <w:rFonts w:ascii="TH SarabunPSK" w:hAnsi="TH SarabunPSK" w:cs="TH SarabunPSK"/>
        </w:rPr>
        <w:t>256</w:t>
      </w:r>
      <w:r w:rsidR="00342AAE" w:rsidRPr="00D86303">
        <w:rPr>
          <w:rFonts w:ascii="TH SarabunPSK" w:hAnsi="TH SarabunPSK" w:cs="TH SarabunPSK" w:hint="cs"/>
          <w:cs/>
        </w:rPr>
        <w:t>3</w:t>
      </w:r>
      <w:r w:rsidR="00B64058" w:rsidRPr="00D86303">
        <w:rPr>
          <w:rFonts w:ascii="TH SarabunPSK" w:hAnsi="TH SarabunPSK" w:cs="TH SarabunPSK"/>
        </w:rPr>
        <w:t>.</w:t>
      </w:r>
    </w:p>
    <w:p w14:paraId="341B2336" w14:textId="2AF279CF" w:rsidR="00EB5B20" w:rsidRPr="00D86303" w:rsidRDefault="00486AD9" w:rsidP="00D003B0">
      <w:pPr>
        <w:pStyle w:val="1"/>
        <w:ind w:left="426" w:hanging="426"/>
        <w:rPr>
          <w:rFonts w:ascii="TH SarabunPSK" w:hAnsi="TH SarabunPSK" w:cs="TH SarabunPSK"/>
          <w:cs/>
        </w:rPr>
      </w:pPr>
      <w:r w:rsidRPr="00D86303">
        <w:rPr>
          <w:rFonts w:ascii="TH SarabunPSK" w:hAnsi="TH SarabunPSK" w:cs="TH SarabunPSK"/>
          <w:b/>
          <w:cs/>
        </w:rPr>
        <w:t>กองทุนเงินให้กู้ยืมเพื่อการศึกษา (กยศ.)</w:t>
      </w:r>
      <w:r w:rsidR="0008004D" w:rsidRPr="00D86303">
        <w:rPr>
          <w:rFonts w:ascii="TH SarabunPSK" w:hAnsi="TH SarabunPSK" w:cs="TH SarabunPSK"/>
          <w:shd w:val="clear" w:color="auto" w:fill="FFFFFF"/>
          <w:cs/>
        </w:rPr>
        <w:t xml:space="preserve">. </w:t>
      </w:r>
      <w:r w:rsidRPr="00D86303">
        <w:rPr>
          <w:rFonts w:ascii="TH SarabunPSK" w:hAnsi="TH SarabunPSK" w:cs="TH SarabunPSK"/>
          <w:cs/>
        </w:rPr>
        <w:t>เอกสารและหลักฐานที่ใช้ประกอบการพิจารณาผู้กู้ยืมเงิน</w:t>
      </w:r>
      <w:r w:rsidR="0008004D" w:rsidRPr="00D86303">
        <w:rPr>
          <w:rFonts w:ascii="TH SarabunPSK" w:hAnsi="TH SarabunPSK" w:cs="TH SarabunPSK"/>
        </w:rPr>
        <w:t>,</w:t>
      </w:r>
      <w:r w:rsidR="009A2816" w:rsidRPr="00D86303">
        <w:rPr>
          <w:rFonts w:ascii="TH SarabunPSK" w:hAnsi="TH SarabunPSK" w:cs="TH SarabunPSK"/>
        </w:rPr>
        <w:t xml:space="preserve"> </w:t>
      </w:r>
      <w:r w:rsidR="0008004D" w:rsidRPr="00D86303">
        <w:rPr>
          <w:rFonts w:ascii="TH SarabunPSK" w:hAnsi="TH SarabunPSK" w:cs="TH SarabunPSK"/>
          <w:cs/>
        </w:rPr>
        <w:t>แหล่งที่มา</w:t>
      </w:r>
      <w:r w:rsidR="0008004D" w:rsidRPr="00D86303">
        <w:rPr>
          <w:rFonts w:ascii="TH SarabunPSK" w:hAnsi="TH SarabunPSK" w:cs="TH SarabunPSK"/>
          <w:spacing w:val="-6"/>
        </w:rPr>
        <w:t>:</w:t>
      </w:r>
      <w:r w:rsidR="00842FE7" w:rsidRPr="00D86303">
        <w:rPr>
          <w:rFonts w:ascii="TH SarabunPSK" w:hAnsi="TH SarabunPSK" w:cs="TH SarabunPSK"/>
          <w:spacing w:val="-6"/>
          <w:cs/>
        </w:rPr>
        <w:t> </w:t>
      </w:r>
      <w:r w:rsidRPr="00D86303">
        <w:rPr>
          <w:rFonts w:ascii="TH SarabunPSK" w:hAnsi="TH SarabunPSK" w:cs="TH SarabunPSK"/>
          <w:spacing w:val="-6"/>
        </w:rPr>
        <w:t>https://www.studentloan.or.th/th/highlight/1546938081</w:t>
      </w:r>
      <w:r w:rsidR="009A2816" w:rsidRPr="00D86303">
        <w:rPr>
          <w:rFonts w:ascii="TH SarabunPSK" w:hAnsi="TH SarabunPSK" w:cs="TH SarabunPSK"/>
          <w:spacing w:val="-6"/>
        </w:rPr>
        <w:t xml:space="preserve">, </w:t>
      </w:r>
      <w:r w:rsidR="00342AAE" w:rsidRPr="00D86303">
        <w:rPr>
          <w:rFonts w:ascii="TH SarabunPSK" w:hAnsi="TH SarabunPSK" w:cs="TH SarabunPSK" w:hint="cs"/>
          <w:cs/>
        </w:rPr>
        <w:t xml:space="preserve">สืบค้นเมื่อ 23 พฤศจิกายน </w:t>
      </w:r>
      <w:r w:rsidR="00342AAE" w:rsidRPr="00D86303">
        <w:rPr>
          <w:rFonts w:ascii="TH SarabunPSK" w:hAnsi="TH SarabunPSK" w:cs="TH SarabunPSK"/>
        </w:rPr>
        <w:t>256</w:t>
      </w:r>
      <w:r w:rsidR="00342AAE" w:rsidRPr="00D86303">
        <w:rPr>
          <w:rFonts w:ascii="TH SarabunPSK" w:hAnsi="TH SarabunPSK" w:cs="TH SarabunPSK" w:hint="cs"/>
          <w:cs/>
        </w:rPr>
        <w:t>3</w:t>
      </w:r>
      <w:r w:rsidR="00A14085" w:rsidRPr="00D86303">
        <w:rPr>
          <w:rFonts w:ascii="TH SarabunPSK" w:hAnsi="TH SarabunPSK" w:cs="TH SarabunPSK"/>
        </w:rPr>
        <w:t>.</w:t>
      </w:r>
    </w:p>
    <w:p w14:paraId="635ADBD9" w14:textId="00DE3A28" w:rsidR="00842FE7" w:rsidRPr="00D86303" w:rsidRDefault="00D003B0" w:rsidP="00842FE7">
      <w:pPr>
        <w:pStyle w:val="1"/>
        <w:ind w:left="426" w:hanging="426"/>
        <w:rPr>
          <w:rFonts w:ascii="TH SarabunPSK" w:hAnsi="TH SarabunPSK" w:cs="TH SarabunPSK"/>
        </w:rPr>
      </w:pPr>
      <w:r w:rsidRPr="00D86303">
        <w:rPr>
          <w:rFonts w:ascii="TH SarabunPSK" w:hAnsi="TH SarabunPSK" w:cs="TH SarabunPSK"/>
        </w:rPr>
        <w:t>Duck developer</w:t>
      </w:r>
      <w:r w:rsidR="00842FE7" w:rsidRPr="00D86303">
        <w:rPr>
          <w:rFonts w:ascii="TH SarabunPSK" w:hAnsi="TH SarabunPSK" w:cs="TH SarabunPSK" w:hint="cs"/>
          <w:cs/>
        </w:rPr>
        <w:t>.</w:t>
      </w:r>
      <w:r w:rsidR="00842FE7" w:rsidRPr="00D86303">
        <w:rPr>
          <w:rFonts w:ascii="TH SarabunPSK" w:hAnsi="TH SarabunPSK" w:cs="TH SarabunPSK"/>
        </w:rPr>
        <w:t xml:space="preserve"> </w:t>
      </w:r>
      <w:r w:rsidRPr="00D86303">
        <w:rPr>
          <w:rFonts w:ascii="TH SarabunPSK" w:hAnsi="TH SarabunPSK" w:cs="TH SarabunPSK"/>
          <w:cs/>
        </w:rPr>
        <w:t xml:space="preserve">ภาษาเอชทีเอ็มแอล </w:t>
      </w:r>
      <w:r w:rsidR="00842FE7" w:rsidRPr="00D86303">
        <w:rPr>
          <w:rFonts w:ascii="TH SarabunPSK" w:hAnsi="TH SarabunPSK" w:cs="TH SarabunPSK"/>
        </w:rPr>
        <w:t xml:space="preserve">, </w:t>
      </w:r>
      <w:r w:rsidR="00842FE7" w:rsidRPr="00D86303">
        <w:rPr>
          <w:rFonts w:ascii="TH SarabunPSK" w:hAnsi="TH SarabunPSK" w:cs="TH SarabunPSK" w:hint="cs"/>
          <w:cs/>
        </w:rPr>
        <w:t>แหล่งที่มา</w:t>
      </w:r>
      <w:r w:rsidR="00842FE7" w:rsidRPr="00D86303">
        <w:rPr>
          <w:rFonts w:ascii="TH SarabunPSK" w:hAnsi="TH SarabunPSK" w:cs="TH SarabunPSK"/>
        </w:rPr>
        <w:t xml:space="preserve">: </w:t>
      </w:r>
      <w:r w:rsidRPr="00D86303">
        <w:rPr>
          <w:rFonts w:ascii="TH SarabunPSK" w:hAnsi="TH SarabunPSK" w:cs="TH SarabunPSK"/>
        </w:rPr>
        <w:t>https://duckdeveloper.com/blog-detail.php?id=1</w:t>
      </w:r>
      <w:r w:rsidR="00842FE7" w:rsidRPr="00D86303">
        <w:rPr>
          <w:rFonts w:ascii="TH SarabunPSK" w:hAnsi="TH SarabunPSK" w:cs="TH SarabunPSK"/>
        </w:rPr>
        <w:t>, </w:t>
      </w:r>
      <w:r w:rsidR="00842FE7" w:rsidRPr="00D86303">
        <w:rPr>
          <w:rFonts w:ascii="TH SarabunPSK" w:hAnsi="TH SarabunPSK" w:cs="TH SarabunPSK" w:hint="cs"/>
          <w:cs/>
        </w:rPr>
        <w:t xml:space="preserve">สืบค้นเมื่อ </w:t>
      </w:r>
      <w:r w:rsidR="00851E58" w:rsidRPr="00D86303">
        <w:rPr>
          <w:rFonts w:ascii="TH SarabunPSK" w:hAnsi="TH SarabunPSK" w:cs="TH SarabunPSK" w:hint="cs"/>
          <w:cs/>
        </w:rPr>
        <w:t>7</w:t>
      </w:r>
      <w:r w:rsidR="00842FE7" w:rsidRPr="00D86303">
        <w:rPr>
          <w:rFonts w:ascii="TH SarabunPSK" w:hAnsi="TH SarabunPSK" w:cs="TH SarabunPSK" w:hint="cs"/>
          <w:cs/>
        </w:rPr>
        <w:t xml:space="preserve"> </w:t>
      </w:r>
      <w:r w:rsidR="00342AAE" w:rsidRPr="00D86303">
        <w:rPr>
          <w:rFonts w:ascii="TH SarabunPSK" w:hAnsi="TH SarabunPSK" w:cs="TH SarabunPSK" w:hint="cs"/>
          <w:cs/>
        </w:rPr>
        <w:t>ธันวาคม</w:t>
      </w:r>
      <w:r w:rsidR="00842FE7" w:rsidRPr="00D86303">
        <w:rPr>
          <w:rFonts w:ascii="TH SarabunPSK" w:hAnsi="TH SarabunPSK" w:cs="TH SarabunPSK" w:hint="cs"/>
          <w:cs/>
        </w:rPr>
        <w:t xml:space="preserve"> </w:t>
      </w:r>
      <w:r w:rsidR="00842FE7" w:rsidRPr="00D86303">
        <w:rPr>
          <w:rFonts w:ascii="TH SarabunPSK" w:hAnsi="TH SarabunPSK" w:cs="TH SarabunPSK"/>
        </w:rPr>
        <w:t>256</w:t>
      </w:r>
      <w:r w:rsidR="00342AAE" w:rsidRPr="00D86303">
        <w:rPr>
          <w:rFonts w:ascii="TH SarabunPSK" w:hAnsi="TH SarabunPSK" w:cs="TH SarabunPSK" w:hint="cs"/>
          <w:cs/>
        </w:rPr>
        <w:t>3</w:t>
      </w:r>
      <w:r w:rsidR="00842FE7" w:rsidRPr="00D86303">
        <w:rPr>
          <w:rFonts w:ascii="TH SarabunPSK" w:hAnsi="TH SarabunPSK" w:cs="TH SarabunPSK"/>
        </w:rPr>
        <w:t>.</w:t>
      </w:r>
    </w:p>
    <w:p w14:paraId="2844ABE2" w14:textId="5D66E937" w:rsidR="00EB5B20" w:rsidRPr="00D86303" w:rsidRDefault="00D003B0" w:rsidP="00EB5B20">
      <w:pPr>
        <w:pStyle w:val="1"/>
        <w:ind w:left="426" w:hanging="426"/>
        <w:rPr>
          <w:rFonts w:ascii="TH SarabunPSK" w:hAnsi="TH SarabunPSK" w:cs="TH SarabunPSK"/>
        </w:rPr>
      </w:pPr>
      <w:proofErr w:type="spellStart"/>
      <w:r w:rsidRPr="00D86303">
        <w:rPr>
          <w:rFonts w:ascii="TH SarabunPSK" w:hAnsi="TH SarabunPSK" w:cs="TH SarabunPSK"/>
        </w:rPr>
        <w:t>Kipakaporn</w:t>
      </w:r>
      <w:proofErr w:type="spellEnd"/>
      <w:r w:rsidR="00EB5B20" w:rsidRPr="00D86303">
        <w:rPr>
          <w:rFonts w:ascii="TH SarabunPSK" w:hAnsi="TH SarabunPSK" w:cs="TH SarabunPSK"/>
        </w:rPr>
        <w:t>.</w:t>
      </w:r>
      <w:r w:rsidR="00EB5B20" w:rsidRPr="00D86303">
        <w:rPr>
          <w:rFonts w:ascii="TH SarabunPSK" w:hAnsi="TH SarabunPSK" w:cs="TH SarabunPSK"/>
          <w:cs/>
        </w:rPr>
        <w:t xml:space="preserve"> </w:t>
      </w:r>
      <w:r w:rsidRPr="00D86303">
        <w:rPr>
          <w:rFonts w:ascii="TH SarabunPSK" w:hAnsi="TH SarabunPSK" w:cs="TH SarabunPSK"/>
          <w:cs/>
        </w:rPr>
        <w:t xml:space="preserve">ซีเอสเอส </w:t>
      </w:r>
      <w:r w:rsidR="00EB5B20" w:rsidRPr="00D86303">
        <w:rPr>
          <w:rFonts w:ascii="TH SarabunPSK" w:hAnsi="TH SarabunPSK" w:cs="TH SarabunPSK"/>
        </w:rPr>
        <w:t xml:space="preserve">, </w:t>
      </w:r>
      <w:r w:rsidR="00EB5B20" w:rsidRPr="00D86303">
        <w:rPr>
          <w:rFonts w:ascii="TH SarabunPSK" w:hAnsi="TH SarabunPSK" w:cs="TH SarabunPSK"/>
          <w:cs/>
        </w:rPr>
        <w:t>แหล่งที่มา</w:t>
      </w:r>
      <w:r w:rsidR="00EB5B20" w:rsidRPr="00D86303">
        <w:rPr>
          <w:rFonts w:ascii="TH SarabunPSK" w:hAnsi="TH SarabunPSK" w:cs="TH SarabunPSK"/>
        </w:rPr>
        <w:t xml:space="preserve">:  </w:t>
      </w:r>
      <w:r w:rsidRPr="00D86303">
        <w:rPr>
          <w:rFonts w:ascii="TH SarabunPSK" w:hAnsi="TH SarabunPSK" w:cs="TH SarabunPSK"/>
        </w:rPr>
        <w:t>https://shorturl.asia/EYI1Z</w:t>
      </w:r>
      <w:r w:rsidR="00EB5B20" w:rsidRPr="00D86303">
        <w:rPr>
          <w:rStyle w:val="Hyperlink"/>
          <w:rFonts w:ascii="TH SarabunPSK" w:hAnsi="TH SarabunPSK" w:cs="TH SarabunPSK"/>
          <w:color w:val="auto"/>
          <w:u w:val="none"/>
        </w:rPr>
        <w:t>,</w:t>
      </w:r>
      <w:r w:rsidR="00EB5B20" w:rsidRPr="00D86303">
        <w:rPr>
          <w:rFonts w:ascii="TH SarabunPSK" w:hAnsi="TH SarabunPSK" w:cs="TH SarabunPSK" w:hint="cs"/>
          <w:cs/>
        </w:rPr>
        <w:t xml:space="preserve"> </w:t>
      </w:r>
      <w:r w:rsidR="00851E58" w:rsidRPr="00D86303">
        <w:rPr>
          <w:rFonts w:ascii="TH SarabunPSK" w:hAnsi="TH SarabunPSK" w:cs="TH SarabunPSK" w:hint="cs"/>
          <w:cs/>
        </w:rPr>
        <w:t xml:space="preserve">สืบค้นเมื่อ 7 ธันวาคม </w:t>
      </w:r>
      <w:r w:rsidR="00851E58" w:rsidRPr="00D86303">
        <w:rPr>
          <w:rFonts w:ascii="TH SarabunPSK" w:hAnsi="TH SarabunPSK" w:cs="TH SarabunPSK"/>
        </w:rPr>
        <w:t>256</w:t>
      </w:r>
      <w:r w:rsidR="00851E58" w:rsidRPr="00D86303">
        <w:rPr>
          <w:rFonts w:ascii="TH SarabunPSK" w:hAnsi="TH SarabunPSK" w:cs="TH SarabunPSK" w:hint="cs"/>
          <w:cs/>
        </w:rPr>
        <w:t>3</w:t>
      </w:r>
      <w:r w:rsidR="00EB5B20" w:rsidRPr="00D86303">
        <w:rPr>
          <w:rFonts w:ascii="TH SarabunPSK" w:hAnsi="TH SarabunPSK" w:cs="TH SarabunPSK"/>
        </w:rPr>
        <w:t>.</w:t>
      </w:r>
    </w:p>
    <w:p w14:paraId="2A407AE6" w14:textId="480401BE" w:rsidR="00842FE7" w:rsidRPr="00D86303" w:rsidRDefault="000B3D7F" w:rsidP="00E709B5">
      <w:pPr>
        <w:pStyle w:val="1"/>
        <w:ind w:left="426" w:hanging="426"/>
        <w:rPr>
          <w:rFonts w:ascii="TH SarabunPSK" w:hAnsi="TH SarabunPSK" w:cs="TH SarabunPSK"/>
        </w:rPr>
      </w:pPr>
      <w:r w:rsidRPr="00D86303">
        <w:rPr>
          <w:rFonts w:ascii="TH SarabunPSK" w:hAnsi="TH SarabunPSK" w:cs="TH SarabunPSK"/>
        </w:rPr>
        <w:t>Networks365</w:t>
      </w:r>
      <w:r w:rsidRPr="00D86303">
        <w:rPr>
          <w:rFonts w:ascii="TH SarabunPSK" w:hAnsi="TH SarabunPSK" w:cs="TH SarabunPSK" w:hint="cs"/>
          <w:cs/>
        </w:rPr>
        <w:t xml:space="preserve"> </w:t>
      </w:r>
      <w:r w:rsidRPr="00D86303">
        <w:rPr>
          <w:rFonts w:ascii="TH SarabunPSK" w:hAnsi="TH SarabunPSK" w:cs="TH SarabunPSK"/>
        </w:rPr>
        <w:t xml:space="preserve">Co., </w:t>
      </w:r>
      <w:proofErr w:type="gramStart"/>
      <w:r w:rsidRPr="00D86303">
        <w:rPr>
          <w:rFonts w:ascii="TH SarabunPSK" w:hAnsi="TH SarabunPSK" w:cs="TH SarabunPSK"/>
        </w:rPr>
        <w:t>Ltd.</w:t>
      </w:r>
      <w:r w:rsidRPr="00D86303">
        <w:rPr>
          <w:rFonts w:ascii="TH SarabunPSK" w:hAnsi="TH SarabunPSK" w:cs="TH SarabunPSK" w:hint="cs"/>
          <w:cs/>
        </w:rPr>
        <w:t xml:space="preserve"> </w:t>
      </w:r>
      <w:r w:rsidR="00842FE7" w:rsidRPr="00D86303">
        <w:rPr>
          <w:rFonts w:ascii="TH SarabunPSK" w:hAnsi="TH SarabunPSK" w:cs="TH SarabunPSK"/>
        </w:rPr>
        <w:t>.</w:t>
      </w:r>
      <w:proofErr w:type="gramEnd"/>
      <w:r w:rsidR="00842FE7" w:rsidRPr="00D86303">
        <w:rPr>
          <w:rFonts w:ascii="TH SarabunPSK" w:hAnsi="TH SarabunPSK" w:cs="TH SarabunPSK"/>
        </w:rPr>
        <w:t> </w:t>
      </w:r>
      <w:r w:rsidRPr="00D86303">
        <w:rPr>
          <w:rFonts w:ascii="TH SarabunPSK" w:hAnsi="TH SarabunPSK" w:cs="TH SarabunPSK"/>
          <w:cs/>
        </w:rPr>
        <w:t>มายเอสคิวแอล</w:t>
      </w:r>
      <w:r w:rsidR="00842FE7" w:rsidRPr="00D86303">
        <w:rPr>
          <w:rFonts w:ascii="TH SarabunPSK" w:hAnsi="TH SarabunPSK" w:cs="TH SarabunPSK"/>
        </w:rPr>
        <w:t>,</w:t>
      </w:r>
      <w:r w:rsidR="00842FE7" w:rsidRPr="00D86303">
        <w:rPr>
          <w:rFonts w:ascii="TH SarabunPSK" w:hAnsi="TH SarabunPSK" w:cs="TH SarabunPSK" w:hint="cs"/>
          <w:cs/>
        </w:rPr>
        <w:t>แหล่งที่มา</w:t>
      </w:r>
      <w:r w:rsidR="00842FE7" w:rsidRPr="00D86303">
        <w:rPr>
          <w:rFonts w:ascii="TH SarabunPSK" w:hAnsi="TH SarabunPSK" w:cs="TH SarabunPSK"/>
        </w:rPr>
        <w:t>:</w:t>
      </w:r>
      <w:r w:rsidR="00842FE7" w:rsidRPr="00D86303">
        <w:rPr>
          <w:rFonts w:ascii="TH SarabunPSK" w:hAnsi="TH SarabunPSK" w:cs="TH SarabunPSK" w:hint="cs"/>
          <w:cs/>
        </w:rPr>
        <w:t> </w:t>
      </w:r>
      <w:r w:rsidRPr="00D86303">
        <w:rPr>
          <w:rFonts w:ascii="TH SarabunPSK" w:hAnsi="TH SarabunPSK" w:cs="TH SarabunPSK"/>
        </w:rPr>
        <w:t>http://www.networks365.net/indexac6b.html?route=product/product&amp;product_id=110</w:t>
      </w:r>
      <w:r w:rsidR="00842FE7" w:rsidRPr="00D86303">
        <w:rPr>
          <w:rFonts w:ascii="TH SarabunPSK" w:hAnsi="TH SarabunPSK" w:cs="TH SarabunPSK"/>
        </w:rPr>
        <w:t>,</w:t>
      </w:r>
      <w:r w:rsidR="00842FE7" w:rsidRPr="00D86303">
        <w:rPr>
          <w:rFonts w:ascii="TH SarabunPSK" w:hAnsi="TH SarabunPSK" w:cs="TH SarabunPSK"/>
          <w:cs/>
        </w:rPr>
        <w:t> </w:t>
      </w:r>
      <w:r w:rsidR="00842FE7" w:rsidRPr="00D86303">
        <w:rPr>
          <w:rFonts w:ascii="TH SarabunPSK" w:hAnsi="TH SarabunPSK" w:cs="TH SarabunPSK" w:hint="cs"/>
          <w:cs/>
        </w:rPr>
        <w:t xml:space="preserve">สืบค้นเมื่อ </w:t>
      </w:r>
      <w:r w:rsidR="00D86303" w:rsidRPr="00D86303">
        <w:rPr>
          <w:rFonts w:ascii="TH SarabunPSK" w:hAnsi="TH SarabunPSK" w:cs="TH SarabunPSK" w:hint="cs"/>
          <w:cs/>
        </w:rPr>
        <w:t xml:space="preserve">สืบค้นเมื่อ 7 ธันวาคม </w:t>
      </w:r>
      <w:r w:rsidR="00D86303" w:rsidRPr="00D86303">
        <w:rPr>
          <w:rFonts w:ascii="TH SarabunPSK" w:hAnsi="TH SarabunPSK" w:cs="TH SarabunPSK"/>
        </w:rPr>
        <w:t>256</w:t>
      </w:r>
      <w:r w:rsidR="00D86303" w:rsidRPr="00D86303">
        <w:rPr>
          <w:rFonts w:ascii="TH SarabunPSK" w:hAnsi="TH SarabunPSK" w:cs="TH SarabunPSK" w:hint="cs"/>
          <w:cs/>
        </w:rPr>
        <w:t>3</w:t>
      </w:r>
      <w:r w:rsidR="00842FE7" w:rsidRPr="00D86303">
        <w:rPr>
          <w:rFonts w:ascii="TH SarabunPSK" w:hAnsi="TH SarabunPSK" w:cs="TH SarabunPSK"/>
        </w:rPr>
        <w:t>.</w:t>
      </w:r>
    </w:p>
    <w:p w14:paraId="4D11D956" w14:textId="35D447B4" w:rsidR="00D62676" w:rsidRPr="00D86303" w:rsidRDefault="000B3D7F" w:rsidP="00E709B5">
      <w:pPr>
        <w:pStyle w:val="1"/>
        <w:ind w:left="426" w:hanging="426"/>
        <w:rPr>
          <w:rFonts w:ascii="TH SarabunPSK" w:hAnsi="TH SarabunPSK" w:cs="TH SarabunPSK"/>
        </w:rPr>
      </w:pPr>
      <w:r w:rsidRPr="00D86303">
        <w:rPr>
          <w:rFonts w:ascii="TH SarabunPSK" w:hAnsi="TH SarabunPSK" w:cs="TH SarabunPSK"/>
        </w:rPr>
        <w:t xml:space="preserve">Duck </w:t>
      </w:r>
      <w:proofErr w:type="gramStart"/>
      <w:r w:rsidRPr="00D86303">
        <w:rPr>
          <w:rFonts w:ascii="TH SarabunPSK" w:hAnsi="TH SarabunPSK" w:cs="TH SarabunPSK"/>
        </w:rPr>
        <w:t>developer</w:t>
      </w:r>
      <w:r w:rsidRPr="00D86303">
        <w:rPr>
          <w:rFonts w:ascii="TH SarabunPSK" w:hAnsi="TH SarabunPSK" w:cs="TH SarabunPSK" w:hint="cs"/>
          <w:cs/>
        </w:rPr>
        <w:t>.</w:t>
      </w:r>
      <w:r w:rsidRPr="00D86303">
        <w:rPr>
          <w:rFonts w:ascii="TH SarabunPSK" w:hAnsi="TH SarabunPSK" w:cs="TH SarabunPSK"/>
          <w:cs/>
        </w:rPr>
        <w:t>จาวาสคริปต์</w:t>
      </w:r>
      <w:proofErr w:type="gramEnd"/>
      <w:r w:rsidR="00EB5B20" w:rsidRPr="00D86303">
        <w:rPr>
          <w:rFonts w:ascii="TH SarabunPSK" w:hAnsi="TH SarabunPSK" w:cs="TH SarabunPSK"/>
        </w:rPr>
        <w:t xml:space="preserve">, </w:t>
      </w:r>
      <w:r w:rsidR="00EB5B20" w:rsidRPr="00D86303">
        <w:rPr>
          <w:rFonts w:ascii="TH SarabunPSK" w:hAnsi="TH SarabunPSK" w:cs="TH SarabunPSK"/>
          <w:cs/>
        </w:rPr>
        <w:t>แหล่งที่มา</w:t>
      </w:r>
      <w:r w:rsidR="00EB5B20" w:rsidRPr="00D86303">
        <w:rPr>
          <w:rFonts w:ascii="TH SarabunPSK" w:hAnsi="TH SarabunPSK" w:cs="TH SarabunPSK"/>
        </w:rPr>
        <w:t xml:space="preserve">: </w:t>
      </w:r>
      <w:r w:rsidRPr="00D86303">
        <w:rPr>
          <w:rFonts w:ascii="TH SarabunPSK" w:hAnsi="TH SarabunPSK" w:cs="TH SarabunPSK"/>
        </w:rPr>
        <w:t>https://duckdeveloper.com/blog-detail.php?id=4</w:t>
      </w:r>
      <w:r w:rsidR="00EB5B20" w:rsidRPr="00D86303">
        <w:rPr>
          <w:rFonts w:ascii="TH SarabunPSK" w:hAnsi="TH SarabunPSK" w:cs="TH SarabunPSK"/>
        </w:rPr>
        <w:t>,</w:t>
      </w:r>
      <w:r w:rsidR="00EB5B20" w:rsidRPr="00D86303">
        <w:rPr>
          <w:rFonts w:ascii="TH SarabunPSK" w:hAnsi="TH SarabunPSK" w:cs="TH SarabunPSK" w:hint="cs"/>
          <w:cs/>
        </w:rPr>
        <w:t xml:space="preserve"> สืบค้นเมื่อ </w:t>
      </w:r>
      <w:r w:rsidR="00D86303">
        <w:rPr>
          <w:rFonts w:ascii="TH SarabunPSK" w:hAnsi="TH SarabunPSK" w:cs="TH SarabunPSK" w:hint="cs"/>
          <w:cs/>
        </w:rPr>
        <w:t>13</w:t>
      </w:r>
      <w:r w:rsidR="00EB5B20" w:rsidRPr="00D86303">
        <w:rPr>
          <w:rFonts w:ascii="TH SarabunPSK" w:hAnsi="TH SarabunPSK" w:cs="TH SarabunPSK" w:hint="cs"/>
          <w:cs/>
        </w:rPr>
        <w:t xml:space="preserve"> ธันวาคม </w:t>
      </w:r>
      <w:r w:rsidR="00EB5B20" w:rsidRPr="00D86303">
        <w:rPr>
          <w:rFonts w:ascii="TH SarabunPSK" w:hAnsi="TH SarabunPSK" w:cs="TH SarabunPSK"/>
        </w:rPr>
        <w:t>256</w:t>
      </w:r>
      <w:r w:rsidR="00D86303">
        <w:rPr>
          <w:rFonts w:ascii="TH SarabunPSK" w:hAnsi="TH SarabunPSK" w:cs="TH SarabunPSK" w:hint="cs"/>
          <w:cs/>
        </w:rPr>
        <w:t>3</w:t>
      </w:r>
      <w:r w:rsidR="00EB5B20" w:rsidRPr="00D86303">
        <w:rPr>
          <w:rFonts w:ascii="TH SarabunPSK" w:hAnsi="TH SarabunPSK" w:cs="TH SarabunPSK"/>
        </w:rPr>
        <w:t>.</w:t>
      </w:r>
    </w:p>
    <w:p w14:paraId="5AAD7873" w14:textId="549D4A22" w:rsidR="009A2816" w:rsidRPr="00D86303" w:rsidRDefault="000B3D7F" w:rsidP="00E709B5">
      <w:pPr>
        <w:pStyle w:val="1"/>
        <w:ind w:left="426" w:hanging="426"/>
        <w:rPr>
          <w:rFonts w:ascii="TH SarabunPSK" w:hAnsi="TH SarabunPSK" w:cs="TH SarabunPSK"/>
        </w:rPr>
      </w:pPr>
      <w:r w:rsidRPr="00D86303">
        <w:rPr>
          <w:rFonts w:ascii="TH SarabunPSK" w:hAnsi="TH SarabunPSK" w:cs="TH SarabunPSK"/>
        </w:rPr>
        <w:t>Expert-programming-tutor</w:t>
      </w:r>
      <w:r w:rsidR="009A2816" w:rsidRPr="00D86303">
        <w:rPr>
          <w:rFonts w:ascii="TH SarabunPSK" w:hAnsi="TH SarabunPSK" w:cs="TH SarabunPSK"/>
        </w:rPr>
        <w:t xml:space="preserve">. </w:t>
      </w:r>
      <w:r w:rsidRPr="00D86303">
        <w:rPr>
          <w:rFonts w:ascii="TH SarabunPSK" w:hAnsi="TH SarabunPSK" w:cs="TH SarabunPSK"/>
          <w:cs/>
        </w:rPr>
        <w:t>รีแอค</w:t>
      </w:r>
      <w:r w:rsidR="009A2816" w:rsidRPr="00D86303">
        <w:rPr>
          <w:rFonts w:ascii="TH SarabunPSK" w:hAnsi="TH SarabunPSK" w:cs="TH SarabunPSK"/>
        </w:rPr>
        <w:t xml:space="preserve">, </w:t>
      </w:r>
      <w:r w:rsidR="009A2816" w:rsidRPr="00D86303">
        <w:rPr>
          <w:rFonts w:ascii="TH SarabunPSK" w:hAnsi="TH SarabunPSK" w:cs="TH SarabunPSK"/>
          <w:cs/>
        </w:rPr>
        <w:t>แหล่งที่มา</w:t>
      </w:r>
      <w:r w:rsidR="009A2816" w:rsidRPr="00D86303">
        <w:rPr>
          <w:rFonts w:ascii="TH SarabunPSK" w:hAnsi="TH SarabunPSK" w:cs="TH SarabunPSK"/>
        </w:rPr>
        <w:t xml:space="preserve">: </w:t>
      </w:r>
      <w:r w:rsidRPr="00D86303">
        <w:rPr>
          <w:rFonts w:ascii="TH SarabunPSK" w:hAnsi="TH SarabunPSK" w:cs="TH SarabunPSK"/>
        </w:rPr>
        <w:t>https://expert-programming-tutor.com/tutorial/article/A08_React01_HelloWorld.php</w:t>
      </w:r>
      <w:r w:rsidR="009A2816" w:rsidRPr="00D86303">
        <w:rPr>
          <w:rFonts w:ascii="TH SarabunPSK" w:hAnsi="TH SarabunPSK" w:cs="TH SarabunPSK"/>
        </w:rPr>
        <w:t>,</w:t>
      </w:r>
      <w:r w:rsidR="009A2816" w:rsidRPr="00D86303">
        <w:rPr>
          <w:rFonts w:ascii="TH SarabunPSK" w:hAnsi="TH SarabunPSK" w:cs="TH SarabunPSK" w:hint="cs"/>
          <w:cs/>
        </w:rPr>
        <w:t xml:space="preserve"> </w:t>
      </w:r>
      <w:r w:rsidR="00D86303" w:rsidRPr="00D86303">
        <w:rPr>
          <w:rFonts w:ascii="TH SarabunPSK" w:hAnsi="TH SarabunPSK" w:cs="TH SarabunPSK"/>
          <w:cs/>
        </w:rPr>
        <w:t>สืบค้นเมื่อ 13 ธันวาคม 256</w:t>
      </w:r>
      <w:r w:rsidR="00D86303">
        <w:rPr>
          <w:rFonts w:ascii="TH SarabunPSK" w:hAnsi="TH SarabunPSK" w:cs="TH SarabunPSK" w:hint="cs"/>
          <w:cs/>
        </w:rPr>
        <w:t>3</w:t>
      </w:r>
      <w:r w:rsidR="009A2816" w:rsidRPr="00D86303">
        <w:rPr>
          <w:rFonts w:ascii="TH SarabunPSK" w:hAnsi="TH SarabunPSK" w:cs="TH SarabunPSK"/>
        </w:rPr>
        <w:t>.</w:t>
      </w:r>
    </w:p>
    <w:p w14:paraId="13E88982" w14:textId="7CC634F1" w:rsidR="00A01B86" w:rsidRPr="00D86303" w:rsidRDefault="00986A26" w:rsidP="00E709B5">
      <w:pPr>
        <w:pStyle w:val="1"/>
        <w:ind w:left="426" w:hanging="426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</w:t>
      </w:r>
      <w:r w:rsidR="0001042F" w:rsidRPr="00E709B5">
        <w:rPr>
          <w:rFonts w:ascii="TH SarabunPSK" w:hAnsi="TH SarabunPSK" w:cs="TH SarabunPSK" w:hint="cs"/>
          <w:cs/>
        </w:rPr>
        <w:t>นายวิทูลย์  งามขำ</w:t>
      </w:r>
      <w:r w:rsidR="00A01B86" w:rsidRPr="00E709B5">
        <w:rPr>
          <w:rFonts w:ascii="TH SarabunPSK" w:hAnsi="TH SarabunPSK" w:cs="TH SarabunPSK" w:hint="cs"/>
        </w:rPr>
        <w:t xml:space="preserve">. </w:t>
      </w:r>
      <w:r w:rsidR="000B3D7F" w:rsidRPr="00E709B5">
        <w:rPr>
          <w:rFonts w:ascii="TH SarabunPSK" w:hAnsi="TH SarabunPSK" w:cs="TH SarabunPSK" w:hint="cs"/>
          <w:cs/>
        </w:rPr>
        <w:t>พีเอชพี</w:t>
      </w:r>
      <w:r w:rsidR="00A01B86" w:rsidRPr="00E709B5">
        <w:rPr>
          <w:rFonts w:ascii="TH SarabunPSK" w:hAnsi="TH SarabunPSK" w:cs="TH SarabunPSK" w:hint="cs"/>
        </w:rPr>
        <w:t>,</w:t>
      </w:r>
      <w:r w:rsidR="00A01B86" w:rsidRPr="00E709B5">
        <w:rPr>
          <w:rFonts w:ascii="TH SarabunPSK" w:hAnsi="TH SarabunPSK" w:cs="TH SarabunPSK" w:hint="cs"/>
          <w:cs/>
        </w:rPr>
        <w:t>แหล่งที่มา</w:t>
      </w:r>
      <w:r w:rsidR="00A01B86" w:rsidRPr="00D86303">
        <w:rPr>
          <w:rFonts w:ascii="TH SarabunPSK" w:hAnsi="TH SarabunPSK" w:cs="TH SarabunPSK"/>
        </w:rPr>
        <w:t>:</w:t>
      </w:r>
      <w:r w:rsidR="000B3D7F" w:rsidRPr="00D86303">
        <w:rPr>
          <w:rFonts w:ascii="TH SarabunPSK" w:hAnsi="TH SarabunPSK" w:cs="TH SarabunPSK"/>
        </w:rPr>
        <w:t>https://sites.google.com/a/chaiwit.ac.th/php/unit1/bi-khwam-ru-thi-1</w:t>
      </w:r>
      <w:r w:rsidR="00A01B86" w:rsidRPr="00D86303">
        <w:rPr>
          <w:rFonts w:ascii="TH SarabunPSK" w:hAnsi="TH SarabunPSK" w:cs="TH SarabunPSK"/>
        </w:rPr>
        <w:t xml:space="preserve">, </w:t>
      </w:r>
      <w:r w:rsidR="00D86303" w:rsidRPr="00D86303">
        <w:rPr>
          <w:rFonts w:ascii="TH SarabunPSK" w:hAnsi="TH SarabunPSK" w:cs="TH SarabunPSK" w:hint="cs"/>
          <w:cs/>
        </w:rPr>
        <w:t xml:space="preserve">สืบค้นเมื่อ </w:t>
      </w:r>
      <w:r w:rsidR="00D86303">
        <w:rPr>
          <w:rFonts w:ascii="TH SarabunPSK" w:hAnsi="TH SarabunPSK" w:cs="TH SarabunPSK" w:hint="cs"/>
          <w:cs/>
        </w:rPr>
        <w:t>13</w:t>
      </w:r>
      <w:r w:rsidR="00D86303" w:rsidRPr="00D86303">
        <w:rPr>
          <w:rFonts w:ascii="TH SarabunPSK" w:hAnsi="TH SarabunPSK" w:cs="TH SarabunPSK" w:hint="cs"/>
          <w:cs/>
        </w:rPr>
        <w:t xml:space="preserve"> ธันวาคม </w:t>
      </w:r>
      <w:r w:rsidR="00D86303" w:rsidRPr="00D86303">
        <w:rPr>
          <w:rFonts w:ascii="TH SarabunPSK" w:hAnsi="TH SarabunPSK" w:cs="TH SarabunPSK"/>
        </w:rPr>
        <w:t>256</w:t>
      </w:r>
      <w:r w:rsidR="00D86303">
        <w:rPr>
          <w:rFonts w:ascii="TH SarabunPSK" w:hAnsi="TH SarabunPSK" w:cs="TH SarabunPSK" w:hint="cs"/>
          <w:cs/>
        </w:rPr>
        <w:t>3</w:t>
      </w:r>
      <w:r w:rsidR="00A01B86" w:rsidRPr="00D86303">
        <w:rPr>
          <w:rFonts w:ascii="TH SarabunPSK" w:hAnsi="TH SarabunPSK" w:cs="TH SarabunPSK"/>
        </w:rPr>
        <w:t>.</w:t>
      </w:r>
    </w:p>
    <w:p w14:paraId="1DB76B2B" w14:textId="209719E7" w:rsidR="0001042F" w:rsidRPr="00D86303" w:rsidRDefault="0001042F" w:rsidP="00E709B5">
      <w:pPr>
        <w:pStyle w:val="1"/>
        <w:numPr>
          <w:ilvl w:val="0"/>
          <w:numId w:val="0"/>
        </w:numPr>
        <w:ind w:left="720" w:hanging="360"/>
        <w:rPr>
          <w:rFonts w:ascii="TH SarabunPSK" w:hAnsi="TH SarabunPSK" w:cs="TH SarabunPSK"/>
        </w:rPr>
      </w:pPr>
    </w:p>
    <w:p w14:paraId="5FC97F1E" w14:textId="77777777" w:rsidR="0001042F" w:rsidRPr="00D86303" w:rsidRDefault="0001042F" w:rsidP="0001042F">
      <w:pPr>
        <w:pStyle w:val="1"/>
        <w:numPr>
          <w:ilvl w:val="0"/>
          <w:numId w:val="0"/>
        </w:numPr>
        <w:ind w:left="720" w:hanging="360"/>
        <w:rPr>
          <w:rFonts w:ascii="TH SarabunPSK" w:hAnsi="TH SarabunPSK" w:cs="TH SarabunPSK"/>
        </w:rPr>
      </w:pPr>
    </w:p>
    <w:p w14:paraId="4BF2B5EF" w14:textId="12B4AA1F" w:rsidR="009A2816" w:rsidRPr="00D86303" w:rsidRDefault="00986A26" w:rsidP="00D86303">
      <w:pPr>
        <w:pStyle w:val="1"/>
        <w:ind w:left="426" w:hanging="426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</w:rPr>
        <w:lastRenderedPageBreak/>
        <w:t xml:space="preserve"> </w:t>
      </w:r>
      <w:r w:rsidR="0001042F" w:rsidRPr="001A0CC0">
        <w:rPr>
          <w:rFonts w:ascii="TH SarabunPSK" w:hAnsi="TH SarabunPSK" w:cs="TH SarabunPSK"/>
          <w:b/>
          <w:cs/>
        </w:rPr>
        <w:t>กองทุนเงินให้กู้ยืมเพื่อการศึกษา (กยศ.)</w:t>
      </w:r>
      <w:r w:rsidR="009A2816" w:rsidRPr="000B3D7F">
        <w:rPr>
          <w:rFonts w:ascii="TH SarabunPSK" w:hAnsi="TH SarabunPSK" w:cs="TH SarabunPSK"/>
        </w:rPr>
        <w:t>.</w:t>
      </w:r>
      <w:r w:rsidR="0001042F">
        <w:rPr>
          <w:rFonts w:ascii="TH SarabunPSK" w:hAnsi="TH SarabunPSK" w:cs="TH SarabunPSK"/>
        </w:rPr>
        <w:t xml:space="preserve"> </w:t>
      </w:r>
      <w:r w:rsidR="0001042F" w:rsidRPr="0001042F">
        <w:rPr>
          <w:rFonts w:ascii="TH SarabunPSK" w:hAnsi="TH SarabunPSK" w:cs="TH SarabunPSK"/>
          <w:cs/>
        </w:rPr>
        <w:t>กองทุนเงินให้กู้ยืมเพื่อการศึกษา หรือ กยศ.</w:t>
      </w:r>
      <w:r w:rsidR="009A2816" w:rsidRPr="000B3D7F">
        <w:rPr>
          <w:rFonts w:ascii="TH SarabunPSK" w:hAnsi="TH SarabunPSK" w:cs="TH SarabunPSK"/>
        </w:rPr>
        <w:t xml:space="preserve"> , </w:t>
      </w:r>
      <w:r w:rsidR="009A2816" w:rsidRPr="000B3D7F">
        <w:rPr>
          <w:rFonts w:ascii="TH SarabunPSK" w:hAnsi="TH SarabunPSK" w:cs="TH SarabunPSK"/>
          <w:cs/>
        </w:rPr>
        <w:t>แหล่งที่มา</w:t>
      </w:r>
      <w:r w:rsidR="009A2816" w:rsidRPr="000B3D7F">
        <w:rPr>
          <w:rFonts w:ascii="TH SarabunPSK" w:hAnsi="TH SarabunPSK" w:cs="TH SarabunPSK"/>
        </w:rPr>
        <w:t xml:space="preserve">: </w:t>
      </w:r>
      <w:r w:rsidR="0001042F" w:rsidRPr="0001042F">
        <w:rPr>
          <w:rFonts w:ascii="TH SarabunPSK" w:hAnsi="TH SarabunPSK" w:cs="TH SarabunPSK"/>
        </w:rPr>
        <w:t>https://shorturl.asia/7CQR5</w:t>
      </w:r>
      <w:r w:rsidR="009A2816" w:rsidRPr="00D86303">
        <w:rPr>
          <w:rFonts w:ascii="TH SarabunPSK" w:hAnsi="TH SarabunPSK" w:cs="TH SarabunPSK"/>
        </w:rPr>
        <w:t>,</w:t>
      </w:r>
      <w:r w:rsidR="009A2816" w:rsidRPr="00D86303">
        <w:rPr>
          <w:rFonts w:ascii="TH SarabunPSK" w:hAnsi="TH SarabunPSK" w:cs="TH SarabunPSK" w:hint="cs"/>
          <w:cs/>
        </w:rPr>
        <w:t xml:space="preserve"> </w:t>
      </w:r>
      <w:r w:rsidR="00D86303" w:rsidRPr="00D86303">
        <w:rPr>
          <w:rFonts w:ascii="TH SarabunPSK" w:hAnsi="TH SarabunPSK" w:cs="TH SarabunPSK" w:hint="cs"/>
          <w:cs/>
        </w:rPr>
        <w:t xml:space="preserve">สืบค้นเมื่อ 23 พฤศจิกายน </w:t>
      </w:r>
      <w:r w:rsidR="00D86303" w:rsidRPr="00D86303">
        <w:rPr>
          <w:rFonts w:ascii="TH SarabunPSK" w:hAnsi="TH SarabunPSK" w:cs="TH SarabunPSK"/>
        </w:rPr>
        <w:t>256</w:t>
      </w:r>
      <w:r w:rsidR="00D86303" w:rsidRPr="00D86303">
        <w:rPr>
          <w:rFonts w:ascii="TH SarabunPSK" w:hAnsi="TH SarabunPSK" w:cs="TH SarabunPSK" w:hint="cs"/>
          <w:cs/>
        </w:rPr>
        <w:t>3</w:t>
      </w:r>
      <w:r w:rsidR="00D86303" w:rsidRPr="00D86303">
        <w:rPr>
          <w:rFonts w:ascii="TH SarabunPSK" w:hAnsi="TH SarabunPSK" w:cs="TH SarabunPSK"/>
        </w:rPr>
        <w:t>.</w:t>
      </w:r>
    </w:p>
    <w:p w14:paraId="71485E1B" w14:textId="37EF2BE6" w:rsidR="001B12E8" w:rsidRPr="00092F04" w:rsidRDefault="00986A26" w:rsidP="001B12E8">
      <w:pPr>
        <w:pStyle w:val="1"/>
        <w:ind w:left="426" w:hanging="426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b/>
        </w:rPr>
        <w:t xml:space="preserve"> </w:t>
      </w:r>
      <w:r w:rsidR="001B12E8" w:rsidRPr="001A0CC0">
        <w:rPr>
          <w:rFonts w:ascii="TH SarabunPSK" w:hAnsi="TH SarabunPSK" w:cs="TH SarabunPSK"/>
          <w:b/>
          <w:cs/>
        </w:rPr>
        <w:t>กองทุนเงินให้กู้ยืมเพื่อการศึกษา (กยศ.)</w:t>
      </w:r>
      <w:r w:rsidR="001B12E8" w:rsidRPr="00CA2826">
        <w:rPr>
          <w:rFonts w:ascii="TH SarabunPSK" w:hAnsi="TH SarabunPSK" w:cs="TH SarabunPSK"/>
          <w:shd w:val="clear" w:color="auto" w:fill="FFFFFF"/>
          <w:cs/>
        </w:rPr>
        <w:t xml:space="preserve">. </w:t>
      </w:r>
      <w:r w:rsidR="001B12E8">
        <w:rPr>
          <w:rFonts w:ascii="TH SarabunPSK" w:hAnsi="TH SarabunPSK" w:cs="TH SarabunPSK" w:hint="cs"/>
          <w:cs/>
        </w:rPr>
        <w:t>แบบฟอร์ม กยศ. 102</w:t>
      </w:r>
      <w:r w:rsidR="001B12E8" w:rsidRPr="00EF36FD">
        <w:rPr>
          <w:rFonts w:ascii="TH SarabunPSK" w:hAnsi="TH SarabunPSK" w:cs="TH SarabunPSK"/>
        </w:rPr>
        <w:t xml:space="preserve">, </w:t>
      </w:r>
      <w:r w:rsidR="001B12E8" w:rsidRPr="00092F04">
        <w:rPr>
          <w:rFonts w:ascii="TH SarabunPSK" w:hAnsi="TH SarabunPSK" w:cs="TH SarabunPSK"/>
          <w:cs/>
        </w:rPr>
        <w:t>แหล่งที่มา</w:t>
      </w:r>
      <w:r w:rsidR="001B12E8" w:rsidRPr="00092F04">
        <w:rPr>
          <w:rFonts w:ascii="TH SarabunPSK" w:hAnsi="TH SarabunPSK" w:cs="TH SarabunPSK"/>
          <w:spacing w:val="-6"/>
        </w:rPr>
        <w:t>:</w:t>
      </w:r>
      <w:r w:rsidR="001B12E8" w:rsidRPr="00092F04">
        <w:rPr>
          <w:rFonts w:ascii="TH SarabunPSK" w:hAnsi="TH SarabunPSK" w:cs="TH SarabunPSK"/>
          <w:spacing w:val="-6"/>
          <w:cs/>
        </w:rPr>
        <w:t> </w:t>
      </w:r>
      <w:r w:rsidR="001B12E8" w:rsidRPr="00092F04">
        <w:rPr>
          <w:rFonts w:ascii="TH SarabunPSK" w:hAnsi="TH SarabunPSK" w:cs="TH SarabunPSK"/>
          <w:spacing w:val="-6"/>
        </w:rPr>
        <w:t xml:space="preserve">https://www.studentloan.or.th/th/download/1541408275, </w:t>
      </w:r>
      <w:r w:rsidR="001B12E8" w:rsidRPr="00092F04">
        <w:rPr>
          <w:rFonts w:ascii="TH SarabunPSK" w:hAnsi="TH SarabunPSK" w:cs="TH SarabunPSK" w:hint="cs"/>
          <w:cs/>
        </w:rPr>
        <w:t xml:space="preserve">สืบค้นเมื่อ </w:t>
      </w:r>
      <w:r w:rsidR="00092F04" w:rsidRPr="00092F04">
        <w:rPr>
          <w:rFonts w:ascii="TH SarabunPSK" w:hAnsi="TH SarabunPSK" w:cs="TH SarabunPSK" w:hint="cs"/>
          <w:cs/>
        </w:rPr>
        <w:t>5</w:t>
      </w:r>
      <w:r w:rsidR="001B12E8" w:rsidRPr="00092F04">
        <w:rPr>
          <w:rFonts w:ascii="TH SarabunPSK" w:hAnsi="TH SarabunPSK" w:cs="TH SarabunPSK" w:hint="cs"/>
          <w:cs/>
        </w:rPr>
        <w:t xml:space="preserve"> </w:t>
      </w:r>
      <w:r w:rsidR="00092F04" w:rsidRPr="00092F04">
        <w:rPr>
          <w:rFonts w:ascii="TH SarabunPSK" w:hAnsi="TH SarabunPSK" w:cs="TH SarabunPSK" w:hint="cs"/>
          <w:cs/>
        </w:rPr>
        <w:t>มกราคม 256</w:t>
      </w:r>
      <w:r w:rsidR="00704914">
        <w:rPr>
          <w:rFonts w:ascii="TH SarabunPSK" w:hAnsi="TH SarabunPSK" w:cs="TH SarabunPSK"/>
        </w:rPr>
        <w:t>4</w:t>
      </w:r>
      <w:r w:rsidR="001B12E8" w:rsidRPr="00092F04">
        <w:rPr>
          <w:rFonts w:ascii="TH SarabunPSK" w:hAnsi="TH SarabunPSK" w:cs="TH SarabunPSK"/>
        </w:rPr>
        <w:t>.</w:t>
      </w:r>
    </w:p>
    <w:p w14:paraId="25E89909" w14:textId="6D73D8B7" w:rsidR="001B12E8" w:rsidRPr="00092F04" w:rsidRDefault="00986A26" w:rsidP="001B12E8">
      <w:pPr>
        <w:pStyle w:val="1"/>
        <w:ind w:left="426" w:hanging="426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</w:rPr>
        <w:t xml:space="preserve"> </w:t>
      </w:r>
      <w:r w:rsidR="001B12E8" w:rsidRPr="00092F04">
        <w:rPr>
          <w:rFonts w:ascii="TH SarabunPSK" w:hAnsi="TH SarabunPSK" w:cs="TH SarabunPSK"/>
          <w:b/>
          <w:cs/>
        </w:rPr>
        <w:t>กองทุนเงินให้กู้ยืมเพื่อการศึกษา (กยศ.)</w:t>
      </w:r>
      <w:r w:rsidR="001B12E8" w:rsidRPr="00092F04">
        <w:rPr>
          <w:rFonts w:ascii="TH SarabunPSK" w:hAnsi="TH SarabunPSK" w:cs="TH SarabunPSK"/>
          <w:shd w:val="clear" w:color="auto" w:fill="FFFFFF"/>
          <w:cs/>
        </w:rPr>
        <w:t xml:space="preserve">. </w:t>
      </w:r>
      <w:r w:rsidR="001B12E8" w:rsidRPr="00092F04">
        <w:rPr>
          <w:rFonts w:ascii="TH SarabunPSK" w:hAnsi="TH SarabunPSK" w:cs="TH SarabunPSK" w:hint="cs"/>
          <w:cs/>
        </w:rPr>
        <w:t>แบบฟอร์ม กยศ. 103</w:t>
      </w:r>
      <w:r w:rsidR="001B12E8" w:rsidRPr="00092F04">
        <w:rPr>
          <w:rFonts w:ascii="TH SarabunPSK" w:hAnsi="TH SarabunPSK" w:cs="TH SarabunPSK"/>
        </w:rPr>
        <w:t xml:space="preserve">, </w:t>
      </w:r>
      <w:r w:rsidR="001B12E8" w:rsidRPr="00092F04">
        <w:rPr>
          <w:rFonts w:ascii="TH SarabunPSK" w:hAnsi="TH SarabunPSK" w:cs="TH SarabunPSK"/>
          <w:cs/>
        </w:rPr>
        <w:t>แหล่งที่มา</w:t>
      </w:r>
      <w:r w:rsidR="001B12E8" w:rsidRPr="00092F04">
        <w:rPr>
          <w:rFonts w:ascii="TH SarabunPSK" w:hAnsi="TH SarabunPSK" w:cs="TH SarabunPSK"/>
          <w:spacing w:val="-6"/>
        </w:rPr>
        <w:t>:</w:t>
      </w:r>
      <w:r w:rsidR="001B12E8" w:rsidRPr="00092F04">
        <w:rPr>
          <w:rFonts w:ascii="TH SarabunPSK" w:hAnsi="TH SarabunPSK" w:cs="TH SarabunPSK"/>
          <w:spacing w:val="-6"/>
          <w:cs/>
        </w:rPr>
        <w:t> </w:t>
      </w:r>
      <w:r w:rsidR="001B12E8" w:rsidRPr="00092F04">
        <w:rPr>
          <w:rFonts w:ascii="TH SarabunPSK" w:hAnsi="TH SarabunPSK" w:cs="TH SarabunPSK"/>
        </w:rPr>
        <w:t>https://www.studentloan.or.th/en/download/</w:t>
      </w:r>
      <w:r w:rsidR="001B12E8" w:rsidRPr="00092F04">
        <w:rPr>
          <w:rFonts w:ascii="TH SarabunPSK" w:hAnsi="TH SarabunPSK" w:cs="TH SarabunPSK"/>
          <w:cs/>
        </w:rPr>
        <w:t>1541407776</w:t>
      </w:r>
      <w:r w:rsidR="001B12E8" w:rsidRPr="00092F04">
        <w:rPr>
          <w:rFonts w:ascii="TH SarabunPSK" w:hAnsi="TH SarabunPSK" w:cs="TH SarabunPSK"/>
          <w:spacing w:val="-6"/>
        </w:rPr>
        <w:t xml:space="preserve">, </w:t>
      </w:r>
      <w:r w:rsidR="00092F04" w:rsidRPr="00092F04">
        <w:rPr>
          <w:rFonts w:ascii="TH SarabunPSK" w:hAnsi="TH SarabunPSK" w:cs="TH SarabunPSK" w:hint="cs"/>
          <w:cs/>
        </w:rPr>
        <w:t>สืบค้นเมื่อ 5 มกราคม 256</w:t>
      </w:r>
      <w:r w:rsidR="00704914">
        <w:rPr>
          <w:rFonts w:ascii="TH SarabunPSK" w:hAnsi="TH SarabunPSK" w:cs="TH SarabunPSK"/>
        </w:rPr>
        <w:t>4</w:t>
      </w:r>
      <w:r w:rsidR="00092F04" w:rsidRPr="00092F04">
        <w:rPr>
          <w:rFonts w:ascii="TH SarabunPSK" w:hAnsi="TH SarabunPSK" w:cs="TH SarabunPSK"/>
        </w:rPr>
        <w:t>.</w:t>
      </w:r>
    </w:p>
    <w:p w14:paraId="6A2BC48E" w14:textId="083FB87C" w:rsidR="001B12E8" w:rsidRDefault="00986A26" w:rsidP="001B12E8">
      <w:pPr>
        <w:pStyle w:val="1"/>
        <w:ind w:left="426" w:hanging="426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</w:t>
      </w:r>
      <w:r w:rsidR="001B12E8" w:rsidRPr="001B12E8">
        <w:rPr>
          <w:rFonts w:ascii="TH SarabunPSK" w:hAnsi="TH SarabunPSK" w:cs="TH SarabunPSK"/>
        </w:rPr>
        <w:t>N</w:t>
      </w:r>
      <w:r w:rsidR="001B12E8" w:rsidRPr="001B12E8">
        <w:rPr>
          <w:rFonts w:ascii="TH SarabunPSK" w:hAnsi="TH SarabunPSK" w:cs="TH SarabunPSK" w:hint="cs"/>
        </w:rPr>
        <w:t>ing</w:t>
      </w:r>
      <w:r w:rsidR="001B12E8">
        <w:rPr>
          <w:rFonts w:ascii="TH SarabunPSK" w:hAnsi="TH SarabunPSK" w:cs="TH SarabunPSK" w:hint="cs"/>
          <w:cs/>
        </w:rPr>
        <w:t xml:space="preserve"> </w:t>
      </w:r>
      <w:proofErr w:type="spellStart"/>
      <w:r w:rsidR="001B12E8" w:rsidRPr="001B12E8">
        <w:rPr>
          <w:rFonts w:ascii="TH SarabunPSK" w:hAnsi="TH SarabunPSK" w:cs="TH SarabunPSK" w:hint="cs"/>
        </w:rPr>
        <w:t>kanistakan</w:t>
      </w:r>
      <w:proofErr w:type="spellEnd"/>
      <w:r w:rsidR="001B12E8" w:rsidRPr="00CA2826">
        <w:rPr>
          <w:rFonts w:ascii="TH SarabunPSK" w:hAnsi="TH SarabunPSK" w:cs="TH SarabunPSK"/>
          <w:shd w:val="clear" w:color="auto" w:fill="FFFFFF"/>
          <w:cs/>
        </w:rPr>
        <w:t xml:space="preserve">. </w:t>
      </w:r>
      <w:r w:rsidR="001B12E8" w:rsidRPr="001B12E8">
        <w:rPr>
          <w:rFonts w:ascii="TH SarabunPSK" w:hAnsi="TH SarabunPSK" w:cs="TH SarabunPSK"/>
          <w:cs/>
        </w:rPr>
        <w:t xml:space="preserve">โลโก้ของภาษา </w:t>
      </w:r>
      <w:r w:rsidR="001B12E8" w:rsidRPr="001B12E8">
        <w:rPr>
          <w:rFonts w:ascii="TH SarabunPSK" w:hAnsi="TH SarabunPSK" w:cs="TH SarabunPSK"/>
        </w:rPr>
        <w:t xml:space="preserve">HTML </w:t>
      </w:r>
      <w:r w:rsidR="001B12E8" w:rsidRPr="001B12E8">
        <w:rPr>
          <w:rFonts w:ascii="TH SarabunPSK" w:hAnsi="TH SarabunPSK" w:cs="TH SarabunPSK"/>
          <w:cs/>
        </w:rPr>
        <w:t xml:space="preserve">หรือ  </w:t>
      </w:r>
      <w:r w:rsidR="001B12E8" w:rsidRPr="001B12E8">
        <w:rPr>
          <w:rFonts w:ascii="TH SarabunPSK" w:hAnsi="TH SarabunPSK" w:cs="TH SarabunPSK"/>
        </w:rPr>
        <w:t>Hypertext Markup Language</w:t>
      </w:r>
      <w:r w:rsidR="001B12E8" w:rsidRPr="00EF36FD">
        <w:rPr>
          <w:rFonts w:ascii="TH SarabunPSK" w:hAnsi="TH SarabunPSK" w:cs="TH SarabunPSK"/>
        </w:rPr>
        <w:t xml:space="preserve">, </w:t>
      </w:r>
      <w:r>
        <w:rPr>
          <w:rFonts w:ascii="TH SarabunPSK" w:hAnsi="TH SarabunPSK" w:cs="TH SarabunPSK"/>
        </w:rPr>
        <w:t xml:space="preserve">  </w:t>
      </w:r>
      <w:r w:rsidR="001B12E8" w:rsidRPr="00EF36FD">
        <w:rPr>
          <w:rFonts w:ascii="TH SarabunPSK" w:hAnsi="TH SarabunPSK" w:cs="TH SarabunPSK"/>
          <w:cs/>
        </w:rPr>
        <w:t>แหล่งที่มา</w:t>
      </w:r>
      <w:r w:rsidR="001B12E8" w:rsidRPr="00EF36FD">
        <w:rPr>
          <w:rFonts w:ascii="TH SarabunPSK" w:hAnsi="TH SarabunPSK" w:cs="TH SarabunPSK"/>
          <w:spacing w:val="-6"/>
        </w:rPr>
        <w:t>:</w:t>
      </w:r>
      <w:r w:rsidR="001B12E8">
        <w:rPr>
          <w:rFonts w:ascii="TH SarabunPSK" w:hAnsi="TH SarabunPSK" w:cs="TH SarabunPSK"/>
          <w:spacing w:val="-6"/>
          <w:cs/>
        </w:rPr>
        <w:t> </w:t>
      </w:r>
      <w:r w:rsidR="00A82C95" w:rsidRPr="00A82C95">
        <w:rPr>
          <w:rFonts w:ascii="TH SarabunPSK" w:hAnsi="TH SarabunPSK" w:cs="TH SarabunPSK"/>
        </w:rPr>
        <w:t>https://shorturl.asia/u7mG3</w:t>
      </w:r>
      <w:r w:rsidR="001B12E8" w:rsidRPr="001B12E8">
        <w:rPr>
          <w:rFonts w:ascii="TH SarabunPSK" w:hAnsi="TH SarabunPSK" w:cs="TH SarabunPSK"/>
          <w:spacing w:val="-6"/>
        </w:rPr>
        <w:t xml:space="preserve">, </w:t>
      </w:r>
      <w:r w:rsidR="00092F04" w:rsidRPr="00D86303">
        <w:rPr>
          <w:rFonts w:ascii="TH SarabunPSK" w:hAnsi="TH SarabunPSK" w:cs="TH SarabunPSK" w:hint="cs"/>
          <w:cs/>
        </w:rPr>
        <w:t xml:space="preserve">สืบค้นเมื่อ 7 ธันวาคม </w:t>
      </w:r>
      <w:r w:rsidR="00092F04" w:rsidRPr="00D86303">
        <w:rPr>
          <w:rFonts w:ascii="TH SarabunPSK" w:hAnsi="TH SarabunPSK" w:cs="TH SarabunPSK"/>
        </w:rPr>
        <w:t>256</w:t>
      </w:r>
      <w:r w:rsidR="00092F04" w:rsidRPr="00D86303">
        <w:rPr>
          <w:rFonts w:ascii="TH SarabunPSK" w:hAnsi="TH SarabunPSK" w:cs="TH SarabunPSK" w:hint="cs"/>
          <w:cs/>
        </w:rPr>
        <w:t>3</w:t>
      </w:r>
      <w:r w:rsidR="00092F04" w:rsidRPr="00D86303">
        <w:rPr>
          <w:rFonts w:ascii="TH SarabunPSK" w:hAnsi="TH SarabunPSK" w:cs="TH SarabunPSK"/>
        </w:rPr>
        <w:t>.</w:t>
      </w:r>
    </w:p>
    <w:p w14:paraId="0BF66C65" w14:textId="5A51953D" w:rsidR="00092F04" w:rsidRDefault="00986A26" w:rsidP="007441D3">
      <w:pPr>
        <w:pStyle w:val="1"/>
        <w:ind w:left="426" w:hanging="426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</w:t>
      </w:r>
      <w:proofErr w:type="spellStart"/>
      <w:r w:rsidR="00A82C95" w:rsidRPr="00092F04">
        <w:rPr>
          <w:rFonts w:ascii="TH SarabunPSK" w:hAnsi="TH SarabunPSK" w:cs="TH SarabunPSK"/>
        </w:rPr>
        <w:t>Kipakaporn</w:t>
      </w:r>
      <w:proofErr w:type="spellEnd"/>
      <w:r w:rsidR="00A82C95" w:rsidRPr="00092F04">
        <w:rPr>
          <w:rFonts w:ascii="TH SarabunPSK" w:hAnsi="TH SarabunPSK" w:cs="TH SarabunPSK"/>
        </w:rPr>
        <w:t>.</w:t>
      </w:r>
      <w:r w:rsidR="00A82C95" w:rsidRPr="00092F04">
        <w:rPr>
          <w:rFonts w:ascii="TH SarabunPSK" w:hAnsi="TH SarabunPSK" w:cs="TH SarabunPSK"/>
          <w:cs/>
        </w:rPr>
        <w:t xml:space="preserve"> ซีเอสเอส </w:t>
      </w:r>
      <w:r w:rsidR="00A82C95" w:rsidRPr="00092F04">
        <w:rPr>
          <w:rFonts w:ascii="TH SarabunPSK" w:hAnsi="TH SarabunPSK" w:cs="TH SarabunPSK"/>
        </w:rPr>
        <w:t xml:space="preserve">, </w:t>
      </w:r>
      <w:r w:rsidR="00A82C95" w:rsidRPr="00092F04">
        <w:rPr>
          <w:rFonts w:ascii="TH SarabunPSK" w:hAnsi="TH SarabunPSK" w:cs="TH SarabunPSK"/>
          <w:cs/>
        </w:rPr>
        <w:t>แหล่งที่มา</w:t>
      </w:r>
      <w:r w:rsidR="00A82C95" w:rsidRPr="00092F04">
        <w:rPr>
          <w:rFonts w:ascii="TH SarabunPSK" w:hAnsi="TH SarabunPSK" w:cs="TH SarabunPSK"/>
        </w:rPr>
        <w:t>:  https://shorturl.asia/EYI1Z</w:t>
      </w:r>
      <w:r w:rsidR="00A82C95" w:rsidRPr="00092F04">
        <w:rPr>
          <w:rStyle w:val="Hyperlink"/>
          <w:rFonts w:ascii="TH SarabunPSK" w:hAnsi="TH SarabunPSK" w:cs="TH SarabunPSK"/>
          <w:color w:val="auto"/>
          <w:u w:val="none"/>
        </w:rPr>
        <w:t>,</w:t>
      </w:r>
      <w:r w:rsidR="00A82C95" w:rsidRPr="00092F04">
        <w:rPr>
          <w:rFonts w:ascii="TH SarabunPSK" w:hAnsi="TH SarabunPSK" w:cs="TH SarabunPSK" w:hint="cs"/>
          <w:cs/>
        </w:rPr>
        <w:t xml:space="preserve"> </w:t>
      </w:r>
      <w:r w:rsidR="00092F04" w:rsidRPr="00D86303">
        <w:rPr>
          <w:rFonts w:ascii="TH SarabunPSK" w:hAnsi="TH SarabunPSK" w:cs="TH SarabunPSK" w:hint="cs"/>
          <w:cs/>
        </w:rPr>
        <w:t xml:space="preserve">สืบค้นเมื่อ 7 ธันวาคม </w:t>
      </w:r>
      <w:r>
        <w:rPr>
          <w:rFonts w:ascii="TH SarabunPSK" w:hAnsi="TH SarabunPSK" w:cs="TH SarabunPSK"/>
        </w:rPr>
        <w:t xml:space="preserve"> </w:t>
      </w:r>
      <w:r w:rsidR="00092F04" w:rsidRPr="00D86303">
        <w:rPr>
          <w:rFonts w:ascii="TH SarabunPSK" w:hAnsi="TH SarabunPSK" w:cs="TH SarabunPSK"/>
        </w:rPr>
        <w:t>256</w:t>
      </w:r>
      <w:r w:rsidR="00092F04" w:rsidRPr="00D86303">
        <w:rPr>
          <w:rFonts w:ascii="TH SarabunPSK" w:hAnsi="TH SarabunPSK" w:cs="TH SarabunPSK" w:hint="cs"/>
          <w:cs/>
        </w:rPr>
        <w:t>3</w:t>
      </w:r>
      <w:r w:rsidR="00092F04" w:rsidRPr="00D86303">
        <w:rPr>
          <w:rFonts w:ascii="TH SarabunPSK" w:hAnsi="TH SarabunPSK" w:cs="TH SarabunPSK"/>
        </w:rPr>
        <w:t>.</w:t>
      </w:r>
    </w:p>
    <w:p w14:paraId="328DE386" w14:textId="1944F447" w:rsidR="00A82C95" w:rsidRPr="00092F04" w:rsidRDefault="00A82C95" w:rsidP="007441D3">
      <w:pPr>
        <w:pStyle w:val="1"/>
        <w:ind w:left="426" w:hanging="426"/>
        <w:rPr>
          <w:rFonts w:ascii="TH SarabunPSK" w:hAnsi="TH SarabunPSK" w:cs="TH SarabunPSK"/>
        </w:rPr>
      </w:pPr>
      <w:r w:rsidRPr="00092F04">
        <w:rPr>
          <w:rFonts w:ascii="TH SarabunPSK" w:hAnsi="TH SarabunPSK" w:cs="TH SarabunPSK"/>
        </w:rPr>
        <w:t>Networks365</w:t>
      </w:r>
      <w:r w:rsidR="00851E58" w:rsidRPr="00092F04">
        <w:rPr>
          <w:rFonts w:ascii="TH SarabunPSK" w:hAnsi="TH SarabunPSK" w:cs="TH SarabunPSK" w:hint="cs"/>
          <w:cs/>
        </w:rPr>
        <w:t xml:space="preserve"> </w:t>
      </w:r>
      <w:r w:rsidRPr="00092F04">
        <w:rPr>
          <w:rFonts w:ascii="TH SarabunPSK" w:hAnsi="TH SarabunPSK" w:cs="TH SarabunPSK"/>
        </w:rPr>
        <w:t xml:space="preserve">Co., </w:t>
      </w:r>
      <w:proofErr w:type="gramStart"/>
      <w:r w:rsidRPr="00092F04">
        <w:rPr>
          <w:rFonts w:ascii="TH SarabunPSK" w:hAnsi="TH SarabunPSK" w:cs="TH SarabunPSK"/>
        </w:rPr>
        <w:t>Ltd.</w:t>
      </w:r>
      <w:r w:rsidRPr="00092F04">
        <w:rPr>
          <w:rFonts w:ascii="TH SarabunPSK" w:hAnsi="TH SarabunPSK" w:cs="TH SarabunPSK" w:hint="cs"/>
          <w:cs/>
        </w:rPr>
        <w:t xml:space="preserve"> </w:t>
      </w:r>
      <w:r w:rsidRPr="00092F04">
        <w:rPr>
          <w:rFonts w:ascii="TH SarabunPSK" w:hAnsi="TH SarabunPSK" w:cs="TH SarabunPSK"/>
        </w:rPr>
        <w:t>.</w:t>
      </w:r>
      <w:bookmarkStart w:id="0" w:name="_Hlk65883382"/>
      <w:proofErr w:type="gramEnd"/>
      <w:r w:rsidR="00E709B5">
        <w:rPr>
          <w:rFonts w:ascii="TH SarabunPSK" w:hAnsi="TH SarabunPSK" w:cs="TH SarabunPSK"/>
        </w:rPr>
        <w:t xml:space="preserve"> </w:t>
      </w:r>
      <w:r w:rsidRPr="00092F04">
        <w:rPr>
          <w:rFonts w:ascii="TH SarabunPSK" w:hAnsi="TH SarabunPSK" w:cs="TH SarabunPSK" w:hint="cs"/>
          <w:cs/>
        </w:rPr>
        <w:t xml:space="preserve">โลโก้ของ </w:t>
      </w:r>
      <w:r w:rsidRPr="00092F04">
        <w:rPr>
          <w:rFonts w:ascii="TH SarabunPSK" w:hAnsi="TH SarabunPSK" w:cs="TH SarabunPSK"/>
        </w:rPr>
        <w:t>MySQL</w:t>
      </w:r>
      <w:bookmarkEnd w:id="0"/>
      <w:r w:rsidRPr="00092F04">
        <w:rPr>
          <w:rFonts w:ascii="TH SarabunPSK" w:hAnsi="TH SarabunPSK" w:cs="TH SarabunPSK"/>
        </w:rPr>
        <w:t>,</w:t>
      </w:r>
      <w:r w:rsidRPr="00092F04">
        <w:rPr>
          <w:rFonts w:ascii="TH SarabunPSK" w:hAnsi="TH SarabunPSK" w:cs="TH SarabunPSK" w:hint="cs"/>
          <w:cs/>
        </w:rPr>
        <w:t>แหล่งที่มา</w:t>
      </w:r>
      <w:r w:rsidRPr="00092F04">
        <w:rPr>
          <w:rFonts w:ascii="TH SarabunPSK" w:hAnsi="TH SarabunPSK" w:cs="TH SarabunPSK"/>
        </w:rPr>
        <w:t>:</w:t>
      </w:r>
      <w:r w:rsidRPr="00092F04">
        <w:rPr>
          <w:rFonts w:ascii="TH SarabunPSK" w:hAnsi="TH SarabunPSK" w:cs="TH SarabunPSK" w:hint="cs"/>
          <w:cs/>
        </w:rPr>
        <w:t> </w:t>
      </w:r>
      <w:r w:rsidRPr="00092F04">
        <w:rPr>
          <w:rFonts w:ascii="TH SarabunPSK" w:hAnsi="TH SarabunPSK" w:cs="TH SarabunPSK"/>
        </w:rPr>
        <w:t>http://www.networks365.net/indexac6b.html?route=product/product&amp;product_id=110,</w:t>
      </w:r>
      <w:r w:rsidRPr="00092F04">
        <w:rPr>
          <w:rFonts w:ascii="TH SarabunPSK" w:hAnsi="TH SarabunPSK" w:cs="TH SarabunPSK"/>
          <w:cs/>
        </w:rPr>
        <w:t> </w:t>
      </w:r>
      <w:r w:rsidR="00092F04" w:rsidRPr="00D86303">
        <w:rPr>
          <w:rFonts w:ascii="TH SarabunPSK" w:hAnsi="TH SarabunPSK" w:cs="TH SarabunPSK" w:hint="cs"/>
          <w:cs/>
        </w:rPr>
        <w:t xml:space="preserve">สืบค้นเมื่อ 7 ธันวาคม </w:t>
      </w:r>
      <w:r w:rsidR="00092F04" w:rsidRPr="00D86303">
        <w:rPr>
          <w:rFonts w:ascii="TH SarabunPSK" w:hAnsi="TH SarabunPSK" w:cs="TH SarabunPSK"/>
        </w:rPr>
        <w:t>256</w:t>
      </w:r>
      <w:r w:rsidR="00092F04" w:rsidRPr="00D86303">
        <w:rPr>
          <w:rFonts w:ascii="TH SarabunPSK" w:hAnsi="TH SarabunPSK" w:cs="TH SarabunPSK" w:hint="cs"/>
          <w:cs/>
        </w:rPr>
        <w:t>3</w:t>
      </w:r>
      <w:r w:rsidR="00092F04" w:rsidRPr="00D86303">
        <w:rPr>
          <w:rFonts w:ascii="TH SarabunPSK" w:hAnsi="TH SarabunPSK" w:cs="TH SarabunPSK"/>
        </w:rPr>
        <w:t>.</w:t>
      </w:r>
    </w:p>
    <w:p w14:paraId="2513B766" w14:textId="66244A58" w:rsidR="00A82C95" w:rsidRDefault="00A82C95" w:rsidP="00A82C95">
      <w:pPr>
        <w:pStyle w:val="1"/>
        <w:ind w:left="426" w:hanging="426"/>
        <w:rPr>
          <w:rFonts w:ascii="TH SarabunPSK" w:hAnsi="TH SarabunPSK" w:cs="TH SarabunPSK"/>
        </w:rPr>
      </w:pPr>
      <w:r w:rsidRPr="00A82C95">
        <w:rPr>
          <w:rFonts w:ascii="TH SarabunPSK" w:hAnsi="TH SarabunPSK" w:cs="TH SarabunPSK"/>
        </w:rPr>
        <w:t>Josue N Rivera.</w:t>
      </w:r>
      <w:r w:rsidR="00E709B5">
        <w:rPr>
          <w:rFonts w:ascii="TH SarabunPSK" w:hAnsi="TH SarabunPSK" w:cs="TH SarabunPSK"/>
        </w:rPr>
        <w:t xml:space="preserve"> </w:t>
      </w:r>
      <w:r w:rsidRPr="008147BB">
        <w:rPr>
          <w:rFonts w:ascii="TH SarabunPSK" w:hAnsi="TH SarabunPSK" w:cs="TH SarabunPSK" w:hint="cs"/>
          <w:cs/>
        </w:rPr>
        <w:t>โลโ</w:t>
      </w:r>
      <w:r>
        <w:rPr>
          <w:rFonts w:ascii="TH SarabunPSK" w:hAnsi="TH SarabunPSK" w:cs="TH SarabunPSK" w:hint="cs"/>
          <w:cs/>
        </w:rPr>
        <w:t>ก้</w:t>
      </w:r>
      <w:r w:rsidRPr="008147BB">
        <w:rPr>
          <w:rFonts w:ascii="TH SarabunPSK" w:hAnsi="TH SarabunPSK" w:cs="TH SarabunPSK" w:hint="cs"/>
          <w:cs/>
        </w:rPr>
        <w:t>ของ</w:t>
      </w:r>
      <w:r>
        <w:rPr>
          <w:rFonts w:ascii="TH SarabunPSK" w:hAnsi="TH SarabunPSK" w:cs="TH SarabunPSK"/>
        </w:rPr>
        <w:t xml:space="preserve"> JavaScript</w:t>
      </w:r>
      <w:r w:rsidRPr="00A82C95">
        <w:rPr>
          <w:rFonts w:ascii="TH SarabunPSK" w:hAnsi="TH SarabunPSK" w:cs="TH SarabunPSK"/>
        </w:rPr>
        <w:t>,</w:t>
      </w:r>
      <w:r>
        <w:rPr>
          <w:rFonts w:ascii="TH SarabunPSK" w:hAnsi="TH SarabunPSK" w:cs="TH SarabunPSK" w:hint="cs"/>
          <w:cs/>
        </w:rPr>
        <w:t xml:space="preserve"> </w:t>
      </w:r>
      <w:r w:rsidRPr="00A82C95">
        <w:rPr>
          <w:rFonts w:ascii="TH SarabunPSK" w:hAnsi="TH SarabunPSK" w:cs="TH SarabunPSK" w:hint="cs"/>
          <w:cs/>
        </w:rPr>
        <w:t>แหล่งที่มา</w:t>
      </w:r>
      <w:r w:rsidRPr="00A82C95">
        <w:rPr>
          <w:rFonts w:ascii="TH SarabunPSK" w:hAnsi="TH SarabunPSK" w:cs="TH SarabunPSK"/>
        </w:rPr>
        <w:t>:</w:t>
      </w:r>
      <w:r w:rsidRPr="00A82C95">
        <w:rPr>
          <w:rFonts w:ascii="TH SarabunPSK" w:hAnsi="TH SarabunPSK" w:cs="TH SarabunPSK" w:hint="cs"/>
          <w:cs/>
        </w:rPr>
        <w:t> </w:t>
      </w:r>
      <w:r w:rsidRPr="00A82C95">
        <w:rPr>
          <w:rFonts w:ascii="TH SarabunPSK" w:hAnsi="TH SarabunPSK" w:cs="TH SarabunPSK"/>
        </w:rPr>
        <w:t>https://shorturl.asia/utibK,</w:t>
      </w:r>
      <w:r w:rsidRPr="00A82C95">
        <w:rPr>
          <w:rFonts w:ascii="TH SarabunPSK" w:hAnsi="TH SarabunPSK" w:cs="TH SarabunPSK"/>
          <w:cs/>
        </w:rPr>
        <w:t> </w:t>
      </w:r>
      <w:r w:rsidR="00092F04" w:rsidRPr="00D86303">
        <w:rPr>
          <w:rFonts w:ascii="TH SarabunPSK" w:hAnsi="TH SarabunPSK" w:cs="TH SarabunPSK" w:hint="cs"/>
          <w:cs/>
        </w:rPr>
        <w:t xml:space="preserve">สืบค้นเมื่อ </w:t>
      </w:r>
      <w:r w:rsidR="00092F04">
        <w:rPr>
          <w:rFonts w:ascii="TH SarabunPSK" w:hAnsi="TH SarabunPSK" w:cs="TH SarabunPSK" w:hint="cs"/>
          <w:cs/>
        </w:rPr>
        <w:t>13</w:t>
      </w:r>
      <w:r w:rsidR="00092F04" w:rsidRPr="00D86303">
        <w:rPr>
          <w:rFonts w:ascii="TH SarabunPSK" w:hAnsi="TH SarabunPSK" w:cs="TH SarabunPSK" w:hint="cs"/>
          <w:cs/>
        </w:rPr>
        <w:t xml:space="preserve"> ธันวาคม </w:t>
      </w:r>
      <w:r w:rsidR="00092F04" w:rsidRPr="00D86303">
        <w:rPr>
          <w:rFonts w:ascii="TH SarabunPSK" w:hAnsi="TH SarabunPSK" w:cs="TH SarabunPSK"/>
        </w:rPr>
        <w:t>256</w:t>
      </w:r>
      <w:r w:rsidR="00092F04">
        <w:rPr>
          <w:rFonts w:ascii="TH SarabunPSK" w:hAnsi="TH SarabunPSK" w:cs="TH SarabunPSK" w:hint="cs"/>
          <w:cs/>
        </w:rPr>
        <w:t>3</w:t>
      </w:r>
      <w:r w:rsidR="00092F04" w:rsidRPr="00D86303">
        <w:rPr>
          <w:rFonts w:ascii="TH SarabunPSK" w:hAnsi="TH SarabunPSK" w:cs="TH SarabunPSK"/>
        </w:rPr>
        <w:t>.</w:t>
      </w:r>
    </w:p>
    <w:p w14:paraId="0EEE1722" w14:textId="4C4DF7B2" w:rsidR="00A82C95" w:rsidRPr="00A82C95" w:rsidRDefault="00A82C95" w:rsidP="00A82C95">
      <w:pPr>
        <w:pStyle w:val="1"/>
        <w:ind w:left="426" w:hanging="426"/>
        <w:rPr>
          <w:rFonts w:ascii="TH SarabunPSK" w:hAnsi="TH SarabunPSK" w:cs="TH SarabunPSK"/>
        </w:rPr>
      </w:pPr>
      <w:r w:rsidRPr="00A82C95">
        <w:rPr>
          <w:rFonts w:ascii="TH SarabunPSK" w:hAnsi="TH SarabunPSK" w:cs="TH SarabunPSK"/>
        </w:rPr>
        <w:t>Josue N Rivera.</w:t>
      </w:r>
      <w:r w:rsidR="00E709B5">
        <w:rPr>
          <w:rFonts w:ascii="TH SarabunPSK" w:hAnsi="TH SarabunPSK" w:cs="TH SarabunPSK"/>
        </w:rPr>
        <w:t xml:space="preserve"> </w:t>
      </w:r>
      <w:r w:rsidRPr="008147BB">
        <w:rPr>
          <w:rFonts w:ascii="TH SarabunPSK" w:hAnsi="TH SarabunPSK" w:cs="TH SarabunPSK" w:hint="cs"/>
          <w:cs/>
        </w:rPr>
        <w:t>โลโ</w:t>
      </w:r>
      <w:r>
        <w:rPr>
          <w:rFonts w:ascii="TH SarabunPSK" w:hAnsi="TH SarabunPSK" w:cs="TH SarabunPSK" w:hint="cs"/>
          <w:cs/>
        </w:rPr>
        <w:t>ก้</w:t>
      </w:r>
      <w:r w:rsidRPr="008147BB">
        <w:rPr>
          <w:rFonts w:ascii="TH SarabunPSK" w:hAnsi="TH SarabunPSK" w:cs="TH SarabunPSK" w:hint="cs"/>
          <w:cs/>
        </w:rPr>
        <w:t>ของ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React</w:t>
      </w:r>
      <w:r w:rsidRPr="00A82C95">
        <w:rPr>
          <w:rFonts w:ascii="TH SarabunPSK" w:hAnsi="TH SarabunPSK" w:cs="TH SarabunPSK"/>
        </w:rPr>
        <w:t>,</w:t>
      </w:r>
      <w:r>
        <w:rPr>
          <w:rFonts w:ascii="TH SarabunPSK" w:hAnsi="TH SarabunPSK" w:cs="TH SarabunPSK" w:hint="cs"/>
          <w:cs/>
        </w:rPr>
        <w:t xml:space="preserve"> </w:t>
      </w:r>
      <w:r w:rsidRPr="00A82C95">
        <w:rPr>
          <w:rFonts w:ascii="TH SarabunPSK" w:hAnsi="TH SarabunPSK" w:cs="TH SarabunPSK" w:hint="cs"/>
          <w:cs/>
        </w:rPr>
        <w:t>แหล่งที่มา</w:t>
      </w:r>
      <w:r w:rsidRPr="00A82C95">
        <w:rPr>
          <w:rFonts w:ascii="TH SarabunPSK" w:hAnsi="TH SarabunPSK" w:cs="TH SarabunPSK"/>
        </w:rPr>
        <w:t>:</w:t>
      </w:r>
      <w:r w:rsidRPr="00A82C95">
        <w:rPr>
          <w:rFonts w:ascii="TH SarabunPSK" w:hAnsi="TH SarabunPSK" w:cs="TH SarabunPSK" w:hint="cs"/>
          <w:cs/>
        </w:rPr>
        <w:t> </w:t>
      </w:r>
      <w:r w:rsidRPr="00A82C95">
        <w:rPr>
          <w:rFonts w:ascii="TH SarabunPSK" w:hAnsi="TH SarabunPSK" w:cs="TH SarabunPSK"/>
        </w:rPr>
        <w:t>https://shorturl.asia/utibK,</w:t>
      </w:r>
      <w:r w:rsidRPr="00A82C95">
        <w:rPr>
          <w:rFonts w:ascii="TH SarabunPSK" w:hAnsi="TH SarabunPSK" w:cs="TH SarabunPSK"/>
          <w:cs/>
        </w:rPr>
        <w:t> </w:t>
      </w:r>
      <w:r w:rsidR="00092F04" w:rsidRPr="00D86303">
        <w:rPr>
          <w:rFonts w:ascii="TH SarabunPSK" w:hAnsi="TH SarabunPSK" w:cs="TH SarabunPSK" w:hint="cs"/>
          <w:cs/>
        </w:rPr>
        <w:t xml:space="preserve">สืบค้นเมื่อ </w:t>
      </w:r>
      <w:r w:rsidR="00092F04">
        <w:rPr>
          <w:rFonts w:ascii="TH SarabunPSK" w:hAnsi="TH SarabunPSK" w:cs="TH SarabunPSK" w:hint="cs"/>
          <w:cs/>
        </w:rPr>
        <w:t>13</w:t>
      </w:r>
      <w:r w:rsidR="00092F04" w:rsidRPr="00D86303">
        <w:rPr>
          <w:rFonts w:ascii="TH SarabunPSK" w:hAnsi="TH SarabunPSK" w:cs="TH SarabunPSK" w:hint="cs"/>
          <w:cs/>
        </w:rPr>
        <w:t xml:space="preserve"> ธันวาคม </w:t>
      </w:r>
      <w:r w:rsidR="00092F04" w:rsidRPr="00D86303">
        <w:rPr>
          <w:rFonts w:ascii="TH SarabunPSK" w:hAnsi="TH SarabunPSK" w:cs="TH SarabunPSK"/>
        </w:rPr>
        <w:t>256</w:t>
      </w:r>
      <w:r w:rsidR="00092F04">
        <w:rPr>
          <w:rFonts w:ascii="TH SarabunPSK" w:hAnsi="TH SarabunPSK" w:cs="TH SarabunPSK" w:hint="cs"/>
          <w:cs/>
        </w:rPr>
        <w:t>3</w:t>
      </w:r>
      <w:r w:rsidR="00092F04" w:rsidRPr="00D86303">
        <w:rPr>
          <w:rFonts w:ascii="TH SarabunPSK" w:hAnsi="TH SarabunPSK" w:cs="TH SarabunPSK"/>
        </w:rPr>
        <w:t>.</w:t>
      </w:r>
    </w:p>
    <w:p w14:paraId="5EFA3F1A" w14:textId="5E1A9476" w:rsidR="00A82C95" w:rsidRPr="00A82C95" w:rsidRDefault="00342AAE" w:rsidP="00A82C95">
      <w:pPr>
        <w:pStyle w:val="1"/>
        <w:ind w:left="426" w:hanging="426"/>
        <w:rPr>
          <w:rFonts w:ascii="TH SarabunPSK" w:hAnsi="TH SarabunPSK" w:cs="TH SarabunPSK"/>
        </w:rPr>
      </w:pPr>
      <w:r w:rsidRPr="00342AAE">
        <w:rPr>
          <w:rFonts w:ascii="TH SarabunPSK" w:hAnsi="TH SarabunPSK" w:cs="TH SarabunPSK"/>
        </w:rPr>
        <w:t>CMPRODEV</w:t>
      </w:r>
      <w:r w:rsidR="00A82C95" w:rsidRPr="00A82C95">
        <w:rPr>
          <w:rFonts w:ascii="TH SarabunPSK" w:hAnsi="TH SarabunPSK" w:cs="TH SarabunPSK"/>
        </w:rPr>
        <w:t>.</w:t>
      </w:r>
      <w:r>
        <w:rPr>
          <w:rFonts w:hint="cs"/>
          <w:cs/>
        </w:rPr>
        <w:t xml:space="preserve"> </w:t>
      </w:r>
      <w:r w:rsidRPr="00342AAE">
        <w:rPr>
          <w:rFonts w:ascii="TH SarabunPSK" w:hAnsi="TH SarabunPSK" w:cs="TH SarabunPSK"/>
          <w:cs/>
        </w:rPr>
        <w:t xml:space="preserve">โลโก้ของโปรแกรม </w:t>
      </w:r>
      <w:r w:rsidRPr="00342AAE">
        <w:rPr>
          <w:rFonts w:ascii="TH SarabunPSK" w:hAnsi="TH SarabunPSK" w:cs="TH SarabunPSK"/>
        </w:rPr>
        <w:t xml:space="preserve">PHP </w:t>
      </w:r>
      <w:r w:rsidRPr="00342AAE">
        <w:rPr>
          <w:rFonts w:ascii="TH SarabunPSK" w:hAnsi="TH SarabunPSK" w:cs="TH SarabunPSK"/>
          <w:cs/>
        </w:rPr>
        <w:t xml:space="preserve">หรือ </w:t>
      </w:r>
      <w:r w:rsidRPr="00342AAE">
        <w:rPr>
          <w:rFonts w:ascii="TH SarabunPSK" w:hAnsi="TH SarabunPSK" w:cs="TH SarabunPSK"/>
        </w:rPr>
        <w:t>Personal Home Page</w:t>
      </w:r>
      <w:r w:rsidR="00A82C95" w:rsidRPr="00A82C95">
        <w:rPr>
          <w:rFonts w:ascii="TH SarabunPSK" w:hAnsi="TH SarabunPSK" w:cs="TH SarabunPSK"/>
        </w:rPr>
        <w:t>,</w:t>
      </w:r>
      <w:r w:rsidR="00A82C95">
        <w:rPr>
          <w:rFonts w:ascii="TH SarabunPSK" w:hAnsi="TH SarabunPSK" w:cs="TH SarabunPSK" w:hint="cs"/>
          <w:cs/>
        </w:rPr>
        <w:t xml:space="preserve"> </w:t>
      </w:r>
      <w:r w:rsidR="00A82C95" w:rsidRPr="00A82C95">
        <w:rPr>
          <w:rFonts w:ascii="TH SarabunPSK" w:hAnsi="TH SarabunPSK" w:cs="TH SarabunPSK" w:hint="cs"/>
          <w:cs/>
        </w:rPr>
        <w:t>แหล่งที่มา</w:t>
      </w:r>
      <w:r w:rsidR="00A82C95" w:rsidRPr="00A82C95">
        <w:rPr>
          <w:rFonts w:ascii="TH SarabunPSK" w:hAnsi="TH SarabunPSK" w:cs="TH SarabunPSK"/>
        </w:rPr>
        <w:t>:</w:t>
      </w:r>
      <w:r w:rsidR="00A82C95" w:rsidRPr="00A82C95">
        <w:rPr>
          <w:rFonts w:ascii="TH SarabunPSK" w:hAnsi="TH SarabunPSK" w:cs="TH SarabunPSK" w:hint="cs"/>
          <w:cs/>
        </w:rPr>
        <w:t> </w:t>
      </w:r>
      <w:r w:rsidRPr="00342AAE">
        <w:rPr>
          <w:rFonts w:ascii="TH SarabunPSK" w:hAnsi="TH SarabunPSK" w:cs="TH SarabunPSK"/>
        </w:rPr>
        <w:t>https://www.cmprodev.com/blog/php-language-for-website.html</w:t>
      </w:r>
      <w:r w:rsidR="00A82C95" w:rsidRPr="00A82C95">
        <w:rPr>
          <w:rFonts w:ascii="TH SarabunPSK" w:hAnsi="TH SarabunPSK" w:cs="TH SarabunPSK"/>
        </w:rPr>
        <w:t>,</w:t>
      </w:r>
      <w:r w:rsidR="00A82C95" w:rsidRPr="00A82C95">
        <w:rPr>
          <w:rFonts w:ascii="TH SarabunPSK" w:hAnsi="TH SarabunPSK" w:cs="TH SarabunPSK"/>
          <w:cs/>
        </w:rPr>
        <w:t> </w:t>
      </w:r>
      <w:r w:rsidR="00092F04" w:rsidRPr="00D86303">
        <w:rPr>
          <w:rFonts w:ascii="TH SarabunPSK" w:hAnsi="TH SarabunPSK" w:cs="TH SarabunPSK" w:hint="cs"/>
          <w:cs/>
        </w:rPr>
        <w:t xml:space="preserve">สืบค้นเมื่อ </w:t>
      </w:r>
      <w:r w:rsidR="00092F04">
        <w:rPr>
          <w:rFonts w:ascii="TH SarabunPSK" w:hAnsi="TH SarabunPSK" w:cs="TH SarabunPSK" w:hint="cs"/>
          <w:cs/>
        </w:rPr>
        <w:t>13</w:t>
      </w:r>
      <w:r w:rsidR="00092F04" w:rsidRPr="00D86303">
        <w:rPr>
          <w:rFonts w:ascii="TH SarabunPSK" w:hAnsi="TH SarabunPSK" w:cs="TH SarabunPSK" w:hint="cs"/>
          <w:cs/>
        </w:rPr>
        <w:t xml:space="preserve"> ธันวาคม </w:t>
      </w:r>
      <w:r w:rsidR="00092F04" w:rsidRPr="00D86303">
        <w:rPr>
          <w:rFonts w:ascii="TH SarabunPSK" w:hAnsi="TH SarabunPSK" w:cs="TH SarabunPSK"/>
        </w:rPr>
        <w:t>256</w:t>
      </w:r>
      <w:r w:rsidR="00092F04">
        <w:rPr>
          <w:rFonts w:ascii="TH SarabunPSK" w:hAnsi="TH SarabunPSK" w:cs="TH SarabunPSK" w:hint="cs"/>
          <w:cs/>
        </w:rPr>
        <w:t>3</w:t>
      </w:r>
      <w:r w:rsidR="00092F04" w:rsidRPr="00D86303">
        <w:rPr>
          <w:rFonts w:ascii="TH SarabunPSK" w:hAnsi="TH SarabunPSK" w:cs="TH SarabunPSK"/>
        </w:rPr>
        <w:t>.</w:t>
      </w:r>
    </w:p>
    <w:p w14:paraId="2E730E08" w14:textId="77777777" w:rsidR="00A82C95" w:rsidRPr="00A82C95" w:rsidRDefault="00A82C95" w:rsidP="00342AAE">
      <w:pPr>
        <w:pStyle w:val="1"/>
        <w:numPr>
          <w:ilvl w:val="0"/>
          <w:numId w:val="0"/>
        </w:numPr>
        <w:rPr>
          <w:rFonts w:ascii="TH SarabunPSK" w:hAnsi="TH SarabunPSK" w:cs="TH SarabunPSK"/>
        </w:rPr>
      </w:pPr>
    </w:p>
    <w:p w14:paraId="53531C0D" w14:textId="77777777" w:rsidR="001B12E8" w:rsidRPr="00A82C95" w:rsidRDefault="001B12E8" w:rsidP="001B12E8">
      <w:pPr>
        <w:pStyle w:val="1"/>
        <w:numPr>
          <w:ilvl w:val="0"/>
          <w:numId w:val="0"/>
        </w:numPr>
        <w:ind w:left="720" w:hanging="360"/>
        <w:rPr>
          <w:rFonts w:ascii="TH SarabunPSK" w:hAnsi="TH SarabunPSK" w:cs="TH SarabunPSK"/>
          <w:cs/>
        </w:rPr>
      </w:pPr>
    </w:p>
    <w:sectPr w:rsidR="001B12E8" w:rsidRPr="00A82C95" w:rsidSect="00E209CA">
      <w:headerReference w:type="default" r:id="rId8"/>
      <w:headerReference w:type="first" r:id="rId9"/>
      <w:pgSz w:w="11906" w:h="16838" w:code="9"/>
      <w:pgMar w:top="1956" w:right="1440" w:bottom="1298" w:left="2160" w:header="1151" w:footer="0" w:gutter="0"/>
      <w:pgNumType w:start="72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72C44" w14:textId="77777777" w:rsidR="00046A76" w:rsidRDefault="00046A76" w:rsidP="00DC202E">
      <w:r>
        <w:separator/>
      </w:r>
    </w:p>
  </w:endnote>
  <w:endnote w:type="continuationSeparator" w:id="0">
    <w:p w14:paraId="7443C7F5" w14:textId="77777777" w:rsidR="00046A76" w:rsidRDefault="00046A76" w:rsidP="00DC2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BC48C" w14:textId="77777777" w:rsidR="00046A76" w:rsidRDefault="00046A76" w:rsidP="00DC202E">
      <w:r>
        <w:separator/>
      </w:r>
    </w:p>
  </w:footnote>
  <w:footnote w:type="continuationSeparator" w:id="0">
    <w:p w14:paraId="36FEB646" w14:textId="77777777" w:rsidR="00046A76" w:rsidRDefault="00046A76" w:rsidP="00DC2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8489831"/>
      <w:docPartObj>
        <w:docPartGallery w:val="Page Numbers (Top of Page)"/>
        <w:docPartUnique/>
      </w:docPartObj>
    </w:sdtPr>
    <w:sdtEndPr>
      <w:rPr>
        <w:rFonts w:ascii="TH SarabunPSK" w:hAnsi="TH SarabunPSK" w:cs="TH SarabunPSK"/>
      </w:rPr>
    </w:sdtEndPr>
    <w:sdtContent>
      <w:p w14:paraId="6B9C14BD" w14:textId="5D8A84CF" w:rsidR="00513506" w:rsidRDefault="00513506" w:rsidP="002D6486">
        <w:pPr>
          <w:pStyle w:val="Header"/>
          <w:tabs>
            <w:tab w:val="clear" w:pos="4513"/>
            <w:tab w:val="clear" w:pos="9026"/>
            <w:tab w:val="left" w:pos="8280"/>
          </w:tabs>
          <w:ind w:right="-334"/>
        </w:pPr>
        <w:r>
          <w:rPr>
            <w:rFonts w:hint="cs"/>
            <w:cs/>
          </w:rPr>
          <w:t xml:space="preserve"> </w:t>
        </w:r>
        <w:r>
          <w:rPr>
            <w:cs/>
          </w:rPr>
          <w:tab/>
        </w:r>
        <w:r w:rsidRPr="00DC202E">
          <w:rPr>
            <w:rFonts w:ascii="TH SarabunPSK" w:hAnsi="TH SarabunPSK" w:cs="TH SarabunPSK"/>
          </w:rPr>
          <w:fldChar w:fldCharType="begin"/>
        </w:r>
        <w:r w:rsidRPr="00DC202E">
          <w:rPr>
            <w:rFonts w:ascii="TH SarabunPSK" w:hAnsi="TH SarabunPSK" w:cs="TH SarabunPSK"/>
          </w:rPr>
          <w:instrText xml:space="preserve"> PAGE   \* MERGEFORMAT </w:instrText>
        </w:r>
        <w:r w:rsidRPr="00DC202E">
          <w:rPr>
            <w:rFonts w:ascii="TH SarabunPSK" w:hAnsi="TH SarabunPSK" w:cs="TH SarabunPSK"/>
          </w:rPr>
          <w:fldChar w:fldCharType="separate"/>
        </w:r>
        <w:r w:rsidRPr="00EB7726">
          <w:rPr>
            <w:rFonts w:ascii="TH SarabunPSK" w:hAnsi="TH SarabunPSK" w:cs="TH SarabunPSK"/>
            <w:noProof/>
            <w:szCs w:val="32"/>
            <w:lang w:val="th-TH"/>
          </w:rPr>
          <w:t>77</w:t>
        </w:r>
        <w:r w:rsidRPr="00DC202E">
          <w:rPr>
            <w:rFonts w:ascii="TH SarabunPSK" w:hAnsi="TH SarabunPSK" w:cs="TH SarabunPSK"/>
          </w:rPr>
          <w:fldChar w:fldCharType="end"/>
        </w:r>
      </w:p>
    </w:sdtContent>
  </w:sdt>
  <w:p w14:paraId="5DD495F6" w14:textId="77777777" w:rsidR="00513506" w:rsidRDefault="005135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91294" w14:textId="77777777" w:rsidR="00513506" w:rsidRDefault="00513506" w:rsidP="006F74C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1D07F0"/>
    <w:multiLevelType w:val="hybridMultilevel"/>
    <w:tmpl w:val="87BA4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B0A2B"/>
    <w:multiLevelType w:val="hybridMultilevel"/>
    <w:tmpl w:val="666E2ADC"/>
    <w:lvl w:ilvl="0" w:tplc="BE869CCC">
      <w:start w:val="1"/>
      <w:numFmt w:val="decimal"/>
      <w:pStyle w:val="1"/>
      <w:lvlText w:val="[%1]"/>
      <w:lvlJc w:val="left"/>
      <w:pPr>
        <w:ind w:left="720" w:hanging="360"/>
      </w:pPr>
      <w:rPr>
        <w:rFonts w:hint="default"/>
        <w:color w:val="auto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FF5"/>
    <w:rsid w:val="00000F97"/>
    <w:rsid w:val="00002CF2"/>
    <w:rsid w:val="000038DB"/>
    <w:rsid w:val="00007825"/>
    <w:rsid w:val="0001042F"/>
    <w:rsid w:val="0001444A"/>
    <w:rsid w:val="00020329"/>
    <w:rsid w:val="000213B6"/>
    <w:rsid w:val="00024B03"/>
    <w:rsid w:val="00040239"/>
    <w:rsid w:val="00041B9F"/>
    <w:rsid w:val="000448CC"/>
    <w:rsid w:val="00046A76"/>
    <w:rsid w:val="00047209"/>
    <w:rsid w:val="00054D8F"/>
    <w:rsid w:val="000553CD"/>
    <w:rsid w:val="0005624B"/>
    <w:rsid w:val="00065039"/>
    <w:rsid w:val="0008004D"/>
    <w:rsid w:val="00084B7D"/>
    <w:rsid w:val="000913E9"/>
    <w:rsid w:val="00092F04"/>
    <w:rsid w:val="000B09A5"/>
    <w:rsid w:val="000B3D7F"/>
    <w:rsid w:val="000B4751"/>
    <w:rsid w:val="000B5C93"/>
    <w:rsid w:val="000B64DF"/>
    <w:rsid w:val="000C345E"/>
    <w:rsid w:val="000D0874"/>
    <w:rsid w:val="000D0D37"/>
    <w:rsid w:val="000D2A1E"/>
    <w:rsid w:val="000D55FA"/>
    <w:rsid w:val="000E3C05"/>
    <w:rsid w:val="000E5CBE"/>
    <w:rsid w:val="000E5CDD"/>
    <w:rsid w:val="000F268F"/>
    <w:rsid w:val="000F7CE8"/>
    <w:rsid w:val="0010007C"/>
    <w:rsid w:val="00102588"/>
    <w:rsid w:val="00105928"/>
    <w:rsid w:val="001064E9"/>
    <w:rsid w:val="0010761C"/>
    <w:rsid w:val="00112452"/>
    <w:rsid w:val="00115924"/>
    <w:rsid w:val="0012129B"/>
    <w:rsid w:val="0012141A"/>
    <w:rsid w:val="00125A83"/>
    <w:rsid w:val="001420D1"/>
    <w:rsid w:val="00175F2A"/>
    <w:rsid w:val="00180B3A"/>
    <w:rsid w:val="00182E08"/>
    <w:rsid w:val="001851E6"/>
    <w:rsid w:val="00187487"/>
    <w:rsid w:val="00192FF5"/>
    <w:rsid w:val="001950AD"/>
    <w:rsid w:val="001A0CC0"/>
    <w:rsid w:val="001A302A"/>
    <w:rsid w:val="001A3091"/>
    <w:rsid w:val="001B0479"/>
    <w:rsid w:val="001B12E8"/>
    <w:rsid w:val="001D5B59"/>
    <w:rsid w:val="001D5CA6"/>
    <w:rsid w:val="001E314F"/>
    <w:rsid w:val="001E5368"/>
    <w:rsid w:val="001F31C0"/>
    <w:rsid w:val="00200CF5"/>
    <w:rsid w:val="00205B92"/>
    <w:rsid w:val="002061B5"/>
    <w:rsid w:val="00211416"/>
    <w:rsid w:val="00216FE8"/>
    <w:rsid w:val="00225E94"/>
    <w:rsid w:val="00233094"/>
    <w:rsid w:val="00240AFE"/>
    <w:rsid w:val="002430CE"/>
    <w:rsid w:val="002655F5"/>
    <w:rsid w:val="0026742A"/>
    <w:rsid w:val="00276FB3"/>
    <w:rsid w:val="002814F9"/>
    <w:rsid w:val="00284D7B"/>
    <w:rsid w:val="00286A69"/>
    <w:rsid w:val="00293B36"/>
    <w:rsid w:val="00296177"/>
    <w:rsid w:val="00296FDD"/>
    <w:rsid w:val="002A1BCA"/>
    <w:rsid w:val="002D071A"/>
    <w:rsid w:val="002D2152"/>
    <w:rsid w:val="002D6486"/>
    <w:rsid w:val="002D7338"/>
    <w:rsid w:val="002E1722"/>
    <w:rsid w:val="002E1B9F"/>
    <w:rsid w:val="002E1BBE"/>
    <w:rsid w:val="002E1EE5"/>
    <w:rsid w:val="002F128D"/>
    <w:rsid w:val="002F70A3"/>
    <w:rsid w:val="003040A2"/>
    <w:rsid w:val="00317A34"/>
    <w:rsid w:val="003249A7"/>
    <w:rsid w:val="0032679C"/>
    <w:rsid w:val="003271C5"/>
    <w:rsid w:val="00334EF3"/>
    <w:rsid w:val="003373AB"/>
    <w:rsid w:val="00342AAE"/>
    <w:rsid w:val="003516CD"/>
    <w:rsid w:val="00353E8B"/>
    <w:rsid w:val="003615B2"/>
    <w:rsid w:val="00361772"/>
    <w:rsid w:val="00367D00"/>
    <w:rsid w:val="00375AE9"/>
    <w:rsid w:val="00383365"/>
    <w:rsid w:val="0038582F"/>
    <w:rsid w:val="00397920"/>
    <w:rsid w:val="003A0FA5"/>
    <w:rsid w:val="003A317C"/>
    <w:rsid w:val="003A4270"/>
    <w:rsid w:val="003B0B49"/>
    <w:rsid w:val="003B6680"/>
    <w:rsid w:val="003C4DED"/>
    <w:rsid w:val="003C6B77"/>
    <w:rsid w:val="003D03E5"/>
    <w:rsid w:val="003D06E0"/>
    <w:rsid w:val="003D6B0E"/>
    <w:rsid w:val="003E1948"/>
    <w:rsid w:val="003F177B"/>
    <w:rsid w:val="00405FD2"/>
    <w:rsid w:val="004074B1"/>
    <w:rsid w:val="0040788D"/>
    <w:rsid w:val="00412DAC"/>
    <w:rsid w:val="00412FE3"/>
    <w:rsid w:val="00425405"/>
    <w:rsid w:val="004269E4"/>
    <w:rsid w:val="004312B1"/>
    <w:rsid w:val="004408D4"/>
    <w:rsid w:val="00445690"/>
    <w:rsid w:val="004568B5"/>
    <w:rsid w:val="00457C06"/>
    <w:rsid w:val="00463C3F"/>
    <w:rsid w:val="004648D1"/>
    <w:rsid w:val="004651B4"/>
    <w:rsid w:val="00475DA2"/>
    <w:rsid w:val="00477398"/>
    <w:rsid w:val="004801C5"/>
    <w:rsid w:val="004818CF"/>
    <w:rsid w:val="004824C8"/>
    <w:rsid w:val="0048426F"/>
    <w:rsid w:val="00486AD9"/>
    <w:rsid w:val="00493746"/>
    <w:rsid w:val="0049659A"/>
    <w:rsid w:val="004973FA"/>
    <w:rsid w:val="004A07E0"/>
    <w:rsid w:val="004A52E6"/>
    <w:rsid w:val="004B1940"/>
    <w:rsid w:val="004B35B2"/>
    <w:rsid w:val="004D10AE"/>
    <w:rsid w:val="004E3419"/>
    <w:rsid w:val="004F0078"/>
    <w:rsid w:val="004F1681"/>
    <w:rsid w:val="004F7C4B"/>
    <w:rsid w:val="0050417E"/>
    <w:rsid w:val="00510E5D"/>
    <w:rsid w:val="00513506"/>
    <w:rsid w:val="005161A5"/>
    <w:rsid w:val="00520515"/>
    <w:rsid w:val="00520B01"/>
    <w:rsid w:val="00532A74"/>
    <w:rsid w:val="005451BD"/>
    <w:rsid w:val="00554EDE"/>
    <w:rsid w:val="0056675A"/>
    <w:rsid w:val="005759DE"/>
    <w:rsid w:val="005852EB"/>
    <w:rsid w:val="00593CB0"/>
    <w:rsid w:val="005A045B"/>
    <w:rsid w:val="005A1BF0"/>
    <w:rsid w:val="005A593D"/>
    <w:rsid w:val="005A767F"/>
    <w:rsid w:val="005B12D5"/>
    <w:rsid w:val="005B2ACC"/>
    <w:rsid w:val="005B3FE3"/>
    <w:rsid w:val="005B6082"/>
    <w:rsid w:val="005B64D0"/>
    <w:rsid w:val="005D00AA"/>
    <w:rsid w:val="005D3C9B"/>
    <w:rsid w:val="005D4538"/>
    <w:rsid w:val="005D780D"/>
    <w:rsid w:val="005D7A87"/>
    <w:rsid w:val="005F0041"/>
    <w:rsid w:val="005F22D5"/>
    <w:rsid w:val="005F2360"/>
    <w:rsid w:val="006029C0"/>
    <w:rsid w:val="00602B06"/>
    <w:rsid w:val="0061117C"/>
    <w:rsid w:val="00612E44"/>
    <w:rsid w:val="00613E81"/>
    <w:rsid w:val="00615AA1"/>
    <w:rsid w:val="00622F39"/>
    <w:rsid w:val="00625AF5"/>
    <w:rsid w:val="00632173"/>
    <w:rsid w:val="00634EAA"/>
    <w:rsid w:val="00642937"/>
    <w:rsid w:val="00642C96"/>
    <w:rsid w:val="00644C4A"/>
    <w:rsid w:val="00653918"/>
    <w:rsid w:val="00655BAF"/>
    <w:rsid w:val="00672F5E"/>
    <w:rsid w:val="00674BE9"/>
    <w:rsid w:val="00681E40"/>
    <w:rsid w:val="006837A4"/>
    <w:rsid w:val="006838CF"/>
    <w:rsid w:val="006843AC"/>
    <w:rsid w:val="006A5AB9"/>
    <w:rsid w:val="006B55EE"/>
    <w:rsid w:val="006D0C50"/>
    <w:rsid w:val="006D7E31"/>
    <w:rsid w:val="006E3712"/>
    <w:rsid w:val="006E65FD"/>
    <w:rsid w:val="006F1125"/>
    <w:rsid w:val="006F74C8"/>
    <w:rsid w:val="00704914"/>
    <w:rsid w:val="00713721"/>
    <w:rsid w:val="00714D08"/>
    <w:rsid w:val="00725F84"/>
    <w:rsid w:val="0073272B"/>
    <w:rsid w:val="007359C7"/>
    <w:rsid w:val="00757EBF"/>
    <w:rsid w:val="007625E8"/>
    <w:rsid w:val="00796545"/>
    <w:rsid w:val="00797159"/>
    <w:rsid w:val="007B358A"/>
    <w:rsid w:val="007C2ACE"/>
    <w:rsid w:val="007E0F5C"/>
    <w:rsid w:val="007E1CCD"/>
    <w:rsid w:val="007F4C1B"/>
    <w:rsid w:val="007F56B0"/>
    <w:rsid w:val="007F7352"/>
    <w:rsid w:val="00803374"/>
    <w:rsid w:val="00803FA1"/>
    <w:rsid w:val="00810B81"/>
    <w:rsid w:val="00817614"/>
    <w:rsid w:val="00822540"/>
    <w:rsid w:val="0083032C"/>
    <w:rsid w:val="008308A0"/>
    <w:rsid w:val="0083402E"/>
    <w:rsid w:val="008404E9"/>
    <w:rsid w:val="00842FE7"/>
    <w:rsid w:val="008448B0"/>
    <w:rsid w:val="00850771"/>
    <w:rsid w:val="00851E58"/>
    <w:rsid w:val="0085776D"/>
    <w:rsid w:val="008611B6"/>
    <w:rsid w:val="00861241"/>
    <w:rsid w:val="00863FC4"/>
    <w:rsid w:val="00864897"/>
    <w:rsid w:val="00870088"/>
    <w:rsid w:val="00872057"/>
    <w:rsid w:val="008757FA"/>
    <w:rsid w:val="008762BF"/>
    <w:rsid w:val="00883C47"/>
    <w:rsid w:val="00885A72"/>
    <w:rsid w:val="008911F0"/>
    <w:rsid w:val="00893D4D"/>
    <w:rsid w:val="008A71CA"/>
    <w:rsid w:val="008C5281"/>
    <w:rsid w:val="008D1ED8"/>
    <w:rsid w:val="008D5BD9"/>
    <w:rsid w:val="008D7893"/>
    <w:rsid w:val="008E337B"/>
    <w:rsid w:val="008F41C6"/>
    <w:rsid w:val="008F4629"/>
    <w:rsid w:val="008F4996"/>
    <w:rsid w:val="008F5FEE"/>
    <w:rsid w:val="0090441A"/>
    <w:rsid w:val="009220FD"/>
    <w:rsid w:val="00923E18"/>
    <w:rsid w:val="00925DA2"/>
    <w:rsid w:val="00933C76"/>
    <w:rsid w:val="00940030"/>
    <w:rsid w:val="009439C8"/>
    <w:rsid w:val="00946F15"/>
    <w:rsid w:val="0095197B"/>
    <w:rsid w:val="00962B4D"/>
    <w:rsid w:val="00964A34"/>
    <w:rsid w:val="00970038"/>
    <w:rsid w:val="00984630"/>
    <w:rsid w:val="00986A26"/>
    <w:rsid w:val="00993F35"/>
    <w:rsid w:val="0099445D"/>
    <w:rsid w:val="009944FF"/>
    <w:rsid w:val="00996704"/>
    <w:rsid w:val="009A0FC0"/>
    <w:rsid w:val="009A2816"/>
    <w:rsid w:val="009A2DD6"/>
    <w:rsid w:val="009A7F91"/>
    <w:rsid w:val="009B046B"/>
    <w:rsid w:val="009B1B8C"/>
    <w:rsid w:val="009B555F"/>
    <w:rsid w:val="009B678E"/>
    <w:rsid w:val="009D0477"/>
    <w:rsid w:val="009D0871"/>
    <w:rsid w:val="009D2210"/>
    <w:rsid w:val="009D2A88"/>
    <w:rsid w:val="009E072B"/>
    <w:rsid w:val="009E0A82"/>
    <w:rsid w:val="009E22C9"/>
    <w:rsid w:val="009E6FD2"/>
    <w:rsid w:val="009E7EA2"/>
    <w:rsid w:val="009F069F"/>
    <w:rsid w:val="009F31FE"/>
    <w:rsid w:val="00A01B86"/>
    <w:rsid w:val="00A061F4"/>
    <w:rsid w:val="00A14085"/>
    <w:rsid w:val="00A2034F"/>
    <w:rsid w:val="00A22816"/>
    <w:rsid w:val="00A242ED"/>
    <w:rsid w:val="00A45D56"/>
    <w:rsid w:val="00A543EE"/>
    <w:rsid w:val="00A572E7"/>
    <w:rsid w:val="00A577FA"/>
    <w:rsid w:val="00A62281"/>
    <w:rsid w:val="00A637E3"/>
    <w:rsid w:val="00A718E3"/>
    <w:rsid w:val="00A80213"/>
    <w:rsid w:val="00A82C95"/>
    <w:rsid w:val="00A96F10"/>
    <w:rsid w:val="00AB2715"/>
    <w:rsid w:val="00AB28D5"/>
    <w:rsid w:val="00AC1D54"/>
    <w:rsid w:val="00AC1DA3"/>
    <w:rsid w:val="00AC2F58"/>
    <w:rsid w:val="00AC5659"/>
    <w:rsid w:val="00AC723A"/>
    <w:rsid w:val="00AE7E3D"/>
    <w:rsid w:val="00AF5879"/>
    <w:rsid w:val="00B01A2C"/>
    <w:rsid w:val="00B02D31"/>
    <w:rsid w:val="00B0662C"/>
    <w:rsid w:val="00B11810"/>
    <w:rsid w:val="00B125BE"/>
    <w:rsid w:val="00B13790"/>
    <w:rsid w:val="00B13B60"/>
    <w:rsid w:val="00B21D33"/>
    <w:rsid w:val="00B25CC5"/>
    <w:rsid w:val="00B2684A"/>
    <w:rsid w:val="00B31AA0"/>
    <w:rsid w:val="00B4391D"/>
    <w:rsid w:val="00B56CCF"/>
    <w:rsid w:val="00B64058"/>
    <w:rsid w:val="00B65B1C"/>
    <w:rsid w:val="00B67CEC"/>
    <w:rsid w:val="00B70016"/>
    <w:rsid w:val="00B709D4"/>
    <w:rsid w:val="00B71644"/>
    <w:rsid w:val="00B75516"/>
    <w:rsid w:val="00B82218"/>
    <w:rsid w:val="00B82B49"/>
    <w:rsid w:val="00B94804"/>
    <w:rsid w:val="00BA001E"/>
    <w:rsid w:val="00BA0D55"/>
    <w:rsid w:val="00BA7FA4"/>
    <w:rsid w:val="00BB068F"/>
    <w:rsid w:val="00BB35A5"/>
    <w:rsid w:val="00BB3D7A"/>
    <w:rsid w:val="00BB4918"/>
    <w:rsid w:val="00BB61F7"/>
    <w:rsid w:val="00BC7D87"/>
    <w:rsid w:val="00BD1F4B"/>
    <w:rsid w:val="00BD64DB"/>
    <w:rsid w:val="00BE4D66"/>
    <w:rsid w:val="00BE5E95"/>
    <w:rsid w:val="00BF06CD"/>
    <w:rsid w:val="00BF279B"/>
    <w:rsid w:val="00C074CE"/>
    <w:rsid w:val="00C161A5"/>
    <w:rsid w:val="00C246F4"/>
    <w:rsid w:val="00C305F7"/>
    <w:rsid w:val="00C325B5"/>
    <w:rsid w:val="00C346AC"/>
    <w:rsid w:val="00C41424"/>
    <w:rsid w:val="00C44E87"/>
    <w:rsid w:val="00C515DA"/>
    <w:rsid w:val="00C63859"/>
    <w:rsid w:val="00C7610F"/>
    <w:rsid w:val="00C80833"/>
    <w:rsid w:val="00C82177"/>
    <w:rsid w:val="00C824D5"/>
    <w:rsid w:val="00C82E4E"/>
    <w:rsid w:val="00C84E6E"/>
    <w:rsid w:val="00C853BE"/>
    <w:rsid w:val="00C904CC"/>
    <w:rsid w:val="00C90BB0"/>
    <w:rsid w:val="00C95508"/>
    <w:rsid w:val="00CA2826"/>
    <w:rsid w:val="00CD289F"/>
    <w:rsid w:val="00CD71C9"/>
    <w:rsid w:val="00CF1B53"/>
    <w:rsid w:val="00CF5024"/>
    <w:rsid w:val="00D003B0"/>
    <w:rsid w:val="00D026DC"/>
    <w:rsid w:val="00D061AF"/>
    <w:rsid w:val="00D2281A"/>
    <w:rsid w:val="00D23DB1"/>
    <w:rsid w:val="00D240DA"/>
    <w:rsid w:val="00D24730"/>
    <w:rsid w:val="00D26BBA"/>
    <w:rsid w:val="00D3067D"/>
    <w:rsid w:val="00D44F19"/>
    <w:rsid w:val="00D45AC5"/>
    <w:rsid w:val="00D4642B"/>
    <w:rsid w:val="00D46E35"/>
    <w:rsid w:val="00D573D6"/>
    <w:rsid w:val="00D62676"/>
    <w:rsid w:val="00D639B9"/>
    <w:rsid w:val="00D65A67"/>
    <w:rsid w:val="00D736AE"/>
    <w:rsid w:val="00D74C85"/>
    <w:rsid w:val="00D77A3E"/>
    <w:rsid w:val="00D81442"/>
    <w:rsid w:val="00D86303"/>
    <w:rsid w:val="00D87155"/>
    <w:rsid w:val="00D877FC"/>
    <w:rsid w:val="00DA012B"/>
    <w:rsid w:val="00DA1F45"/>
    <w:rsid w:val="00DA6CA4"/>
    <w:rsid w:val="00DC202E"/>
    <w:rsid w:val="00DC247F"/>
    <w:rsid w:val="00DC4FEF"/>
    <w:rsid w:val="00DD1ACB"/>
    <w:rsid w:val="00DD1CB0"/>
    <w:rsid w:val="00DD2D08"/>
    <w:rsid w:val="00DE0412"/>
    <w:rsid w:val="00DF283F"/>
    <w:rsid w:val="00E0035B"/>
    <w:rsid w:val="00E00EFD"/>
    <w:rsid w:val="00E01143"/>
    <w:rsid w:val="00E12E7F"/>
    <w:rsid w:val="00E20452"/>
    <w:rsid w:val="00E209CA"/>
    <w:rsid w:val="00E21466"/>
    <w:rsid w:val="00E304FB"/>
    <w:rsid w:val="00E35290"/>
    <w:rsid w:val="00E3577B"/>
    <w:rsid w:val="00E42300"/>
    <w:rsid w:val="00E520DC"/>
    <w:rsid w:val="00E5488C"/>
    <w:rsid w:val="00E55778"/>
    <w:rsid w:val="00E6615E"/>
    <w:rsid w:val="00E709B5"/>
    <w:rsid w:val="00E72D60"/>
    <w:rsid w:val="00E8450F"/>
    <w:rsid w:val="00E90F38"/>
    <w:rsid w:val="00E92D0D"/>
    <w:rsid w:val="00EA02E3"/>
    <w:rsid w:val="00EA34CC"/>
    <w:rsid w:val="00EA7859"/>
    <w:rsid w:val="00EB32F4"/>
    <w:rsid w:val="00EB4A80"/>
    <w:rsid w:val="00EB5B20"/>
    <w:rsid w:val="00EB7726"/>
    <w:rsid w:val="00EC0260"/>
    <w:rsid w:val="00EC37DA"/>
    <w:rsid w:val="00EC5BC5"/>
    <w:rsid w:val="00ED18CD"/>
    <w:rsid w:val="00ED2E70"/>
    <w:rsid w:val="00EE4EBC"/>
    <w:rsid w:val="00EE6B98"/>
    <w:rsid w:val="00EF36FD"/>
    <w:rsid w:val="00EF5094"/>
    <w:rsid w:val="00EF6E56"/>
    <w:rsid w:val="00F10E8A"/>
    <w:rsid w:val="00F12857"/>
    <w:rsid w:val="00F15E03"/>
    <w:rsid w:val="00F26CBC"/>
    <w:rsid w:val="00F35A55"/>
    <w:rsid w:val="00F3685B"/>
    <w:rsid w:val="00F37ECC"/>
    <w:rsid w:val="00F43C50"/>
    <w:rsid w:val="00F44B59"/>
    <w:rsid w:val="00F46A8E"/>
    <w:rsid w:val="00F54A6E"/>
    <w:rsid w:val="00F5597E"/>
    <w:rsid w:val="00F57792"/>
    <w:rsid w:val="00F72C0F"/>
    <w:rsid w:val="00F8314B"/>
    <w:rsid w:val="00F8336F"/>
    <w:rsid w:val="00F846CD"/>
    <w:rsid w:val="00F8531F"/>
    <w:rsid w:val="00F94D88"/>
    <w:rsid w:val="00FA1FC3"/>
    <w:rsid w:val="00FA22EE"/>
    <w:rsid w:val="00FB07FD"/>
    <w:rsid w:val="00FE4CEA"/>
    <w:rsid w:val="00FE6DAC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6794F5"/>
  <w15:docId w15:val="{D93083C4-E984-4505-985F-913CE9C7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D026DC"/>
    <w:rPr>
      <w:rFonts w:ascii="DilleniaUPC" w:eastAsia="Cordia New" w:hAnsi="DilleniaUPC" w:cs="DilleniaUPC"/>
      <w:sz w:val="32"/>
      <w:szCs w:val="32"/>
    </w:rPr>
  </w:style>
  <w:style w:type="paragraph" w:styleId="Heading1">
    <w:name w:val="heading 1"/>
    <w:basedOn w:val="Normal"/>
    <w:next w:val="Normal"/>
    <w:link w:val="Heading1Char"/>
    <w:rsid w:val="009F06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A0C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rsid w:val="00D026DC"/>
    <w:pPr>
      <w:keepNext/>
      <w:jc w:val="center"/>
      <w:outlineLvl w:val="2"/>
    </w:pPr>
    <w:rPr>
      <w:rFonts w:eastAsia="Arial Unicode MS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26DC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rsid w:val="00925DA2"/>
    <w:pPr>
      <w:ind w:left="720"/>
      <w:contextualSpacing/>
    </w:pPr>
    <w:rPr>
      <w:rFonts w:cs="Angsana New"/>
      <w:szCs w:val="40"/>
    </w:rPr>
  </w:style>
  <w:style w:type="paragraph" w:customStyle="1" w:styleId="1">
    <w:name w:val="ลักษณะ1"/>
    <w:basedOn w:val="ListParagraph"/>
    <w:link w:val="10"/>
    <w:rsid w:val="00946F15"/>
    <w:pPr>
      <w:numPr>
        <w:numId w:val="1"/>
      </w:numPr>
      <w:tabs>
        <w:tab w:val="right" w:pos="426"/>
      </w:tabs>
      <w:spacing w:after="120"/>
      <w:jc w:val="thaiDistribute"/>
    </w:pPr>
    <w:rPr>
      <w:rFonts w:ascii="Angsana New" w:hAnsi="Angsana New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25DA2"/>
    <w:rPr>
      <w:rFonts w:ascii="DilleniaUPC" w:eastAsia="Cordia New" w:hAnsi="DilleniaUPC"/>
      <w:sz w:val="32"/>
      <w:szCs w:val="40"/>
    </w:rPr>
  </w:style>
  <w:style w:type="character" w:customStyle="1" w:styleId="10">
    <w:name w:val="ลักษณะ1 อักขระ"/>
    <w:basedOn w:val="ListParagraphChar"/>
    <w:link w:val="1"/>
    <w:rsid w:val="00946F15"/>
    <w:rPr>
      <w:rFonts w:ascii="Angsana New" w:eastAsia="Cordia New" w:hAnsi="Angsana New"/>
      <w:sz w:val="32"/>
      <w:szCs w:val="32"/>
    </w:rPr>
  </w:style>
  <w:style w:type="paragraph" w:styleId="Header">
    <w:name w:val="header"/>
    <w:basedOn w:val="Normal"/>
    <w:link w:val="HeaderChar"/>
    <w:uiPriority w:val="99"/>
    <w:rsid w:val="00DC202E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DC202E"/>
    <w:rPr>
      <w:rFonts w:ascii="DilleniaUPC" w:eastAsia="Cordia New" w:hAnsi="DilleniaUPC"/>
      <w:sz w:val="32"/>
      <w:szCs w:val="40"/>
    </w:rPr>
  </w:style>
  <w:style w:type="paragraph" w:styleId="Footer">
    <w:name w:val="footer"/>
    <w:basedOn w:val="Normal"/>
    <w:link w:val="FooterChar"/>
    <w:uiPriority w:val="99"/>
    <w:rsid w:val="00DC202E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DC202E"/>
    <w:rPr>
      <w:rFonts w:ascii="DilleniaUPC" w:eastAsia="Cordia New" w:hAnsi="DilleniaUPC"/>
      <w:sz w:val="32"/>
      <w:szCs w:val="40"/>
    </w:rPr>
  </w:style>
  <w:style w:type="paragraph" w:styleId="BalloonText">
    <w:name w:val="Balloon Text"/>
    <w:basedOn w:val="Normal"/>
    <w:link w:val="BalloonTextChar"/>
    <w:semiHidden/>
    <w:unhideWhenUsed/>
    <w:rsid w:val="00D65A67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semiHidden/>
    <w:rsid w:val="00D65A67"/>
    <w:rPr>
      <w:rFonts w:ascii="Leelawadee" w:eastAsia="Cordia New" w:hAnsi="Leelawadee"/>
      <w:sz w:val="18"/>
      <w:szCs w:val="22"/>
    </w:rPr>
  </w:style>
  <w:style w:type="character" w:styleId="Hyperlink">
    <w:name w:val="Hyperlink"/>
    <w:basedOn w:val="DefaultParagraphFont"/>
    <w:unhideWhenUsed/>
    <w:rsid w:val="00F12857"/>
    <w:rPr>
      <w:color w:val="0000FF" w:themeColor="hyperlink"/>
      <w:u w:val="single"/>
    </w:rPr>
  </w:style>
  <w:style w:type="character" w:customStyle="1" w:styleId="spell-diff-red">
    <w:name w:val="spell-diff-red"/>
    <w:basedOn w:val="DefaultParagraphFont"/>
    <w:rsid w:val="00425405"/>
  </w:style>
  <w:style w:type="character" w:styleId="UnresolvedMention">
    <w:name w:val="Unresolved Mention"/>
    <w:basedOn w:val="DefaultParagraphFont"/>
    <w:uiPriority w:val="99"/>
    <w:semiHidden/>
    <w:unhideWhenUsed/>
    <w:rsid w:val="003D03E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F069F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1A0CC0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4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4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z\Desktop\&#3615;&#3629;&#3619;&#3660;&#3617;&#3592;&#3634;&#3585;&#3626;&#3606;&#3634;&#3610;&#3633;&#3609;&#3623;&#3636;&#3592;&#3633;&#3618;&#3649;&#3621;&#3632;&#3614;&#3633;&#3602;&#3609;&#3634;&#3586;&#3629;&#3591;&#3648;&#3607;&#3588;&#3650;&#3609;&#3650;&#3588;&#3619;&#3634;&#3594;\&#3610;&#3619;&#3619;&#3603;&#3634;&#3609;&#3640;&#3585;&#3619;&#3617;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94928-8DFB-4F67-8DBB-2618730B7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บรรณานุกรม</Template>
  <TotalTime>118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บรรณานุกรม</vt:lpstr>
      <vt:lpstr>บรรณานุกรม</vt:lpstr>
    </vt:vector>
  </TitlesOfParts>
  <Company>CPTD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บรรณานุกรม</dc:title>
  <dc:subject/>
  <dc:creator>Benz</dc:creator>
  <cp:keywords/>
  <dc:description/>
  <cp:lastModifiedBy>Nisa Bualuang</cp:lastModifiedBy>
  <cp:revision>8</cp:revision>
  <cp:lastPrinted>2019-10-10T22:26:00Z</cp:lastPrinted>
  <dcterms:created xsi:type="dcterms:W3CDTF">2021-03-11T13:43:00Z</dcterms:created>
  <dcterms:modified xsi:type="dcterms:W3CDTF">2021-03-12T07:50:00Z</dcterms:modified>
</cp:coreProperties>
</file>